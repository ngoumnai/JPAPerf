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vertAnchor="page" w:horzAnchor="page" w:tblpXSpec="center" w:tblpY="577"/>
        <w:tblOverlap w:val="never"/>
        <w:tblW w:w="13968" w:type="dxa"/>
        <w:tblCellSpacing w:w="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2316"/>
        <w:gridCol w:w="1158"/>
        <w:gridCol w:w="1158"/>
        <w:gridCol w:w="2316"/>
        <w:gridCol w:w="2316"/>
        <w:gridCol w:w="1176"/>
        <w:gridCol w:w="1176"/>
      </w:tblGrid>
      <w:tr w:rsidR="00BD0106">
        <w:trPr>
          <w:trHeight w:val="317"/>
          <w:tblCellSpacing w:w="36" w:type="dxa"/>
        </w:trPr>
        <w:tc>
          <w:tcPr>
            <w:tcW w:w="13824" w:type="dxa"/>
            <w:gridSpan w:val="8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2D2F18" w:rsidRPr="002D2F18" w:rsidRDefault="002D2F18" w:rsidP="002D2F18">
            <w:pPr>
              <w:pStyle w:val="Heading1"/>
              <w:framePr w:wrap="auto" w:vAnchor="margin" w:hAnchor="text" w:xAlign="left" w:yAlign="inline"/>
              <w:suppressOverlap w:val="0"/>
              <w:outlineLvl w:val="0"/>
              <w:rPr>
                <w:color w:val="auto"/>
              </w:rPr>
            </w:pPr>
          </w:p>
        </w:tc>
      </w:tr>
      <w:tr w:rsidR="00BD0106">
        <w:trPr>
          <w:trHeight w:hRule="exact" w:val="432"/>
          <w:tblCellSpacing w:w="36" w:type="dxa"/>
        </w:trPr>
        <w:tc>
          <w:tcPr>
            <w:tcW w:w="687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Pr="006E3509" w:rsidRDefault="006E3509" w:rsidP="006E3509">
            <w:pPr>
              <w:pStyle w:val="Heading2"/>
              <w:framePr w:wrap="auto" w:vAnchor="margin" w:hAnchor="text" w:xAlign="left" w:yAlign="inline"/>
              <w:suppressOverlap w:val="0"/>
              <w:outlineLvl w:val="1"/>
              <w:rPr>
                <w:lang w:val="fr-CH"/>
              </w:rPr>
            </w:pPr>
            <w:r>
              <w:rPr>
                <w:lang w:val="fr-CH"/>
              </w:rPr>
              <w:t>Project</w:t>
            </w:r>
            <w:r w:rsidRPr="006E3509">
              <w:rPr>
                <w:lang w:val="fr-CH"/>
              </w:rPr>
              <w:t xml:space="preserve">: Projet de </w:t>
            </w:r>
            <w:proofErr w:type="spellStart"/>
            <w:r w:rsidRPr="006E3509">
              <w:rPr>
                <w:lang w:val="fr-CH"/>
              </w:rPr>
              <w:t>Bachelor</w:t>
            </w:r>
            <w:proofErr w:type="spellEnd"/>
          </w:p>
        </w:tc>
        <w:tc>
          <w:tcPr>
            <w:tcW w:w="687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6E3509">
            <w:pPr>
              <w:pStyle w:val="Heading2"/>
              <w:framePr w:wrap="auto" w:vAnchor="margin" w:hAnchor="text" w:xAlign="left" w:yAlign="inline"/>
              <w:suppressOverlap w:val="0"/>
              <w:outlineLvl w:val="1"/>
            </w:pPr>
            <w:r>
              <w:t xml:space="preserve">Organizer: </w:t>
            </w:r>
            <w:sdt>
              <w:sdtPr>
                <w:alias w:val="Author"/>
                <w:tag w:val="Author"/>
                <w:id w:val="457775240"/>
                <w:placeholder>
                  <w:docPart w:val="9D1C214C9F014744ABEE4251834C3A2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>
                  <w:rPr>
                    <w:lang w:val="fr-CH"/>
                  </w:rPr>
                  <w:t>Ngoumnaï Gauss</w:t>
                </w:r>
              </w:sdtContent>
            </w:sdt>
          </w:p>
        </w:tc>
      </w:tr>
      <w:tr w:rsidR="00BD0106">
        <w:trPr>
          <w:trHeight w:val="970"/>
          <w:tblCellSpacing w:w="36" w:type="dxa"/>
        </w:trPr>
        <w:tc>
          <w:tcPr>
            <w:tcW w:w="13824" w:type="dxa"/>
            <w:gridSpan w:val="8"/>
            <w:tcMar>
              <w:top w:w="29" w:type="dxa"/>
              <w:left w:w="29" w:type="dxa"/>
              <w:bottom w:w="29" w:type="dxa"/>
              <w:right w:w="0" w:type="dxa"/>
            </w:tcMar>
          </w:tcPr>
          <w:p w:rsidR="00BD0106" w:rsidRDefault="00BD0106" w:rsidP="002D2F18">
            <w:pPr>
              <w:pStyle w:val="Notes"/>
              <w:framePr w:wrap="auto" w:vAnchor="margin" w:hAnchor="text" w:xAlign="left" w:yAlign="inline"/>
              <w:suppressOverlap w:val="0"/>
            </w:pPr>
          </w:p>
        </w:tc>
      </w:tr>
      <w:tr w:rsidR="00BD0106">
        <w:trPr>
          <w:trHeight w:hRule="exact" w:val="115"/>
          <w:tblCellSpacing w:w="36" w:type="dxa"/>
        </w:trPr>
        <w:tc>
          <w:tcPr>
            <w:tcW w:w="13824" w:type="dxa"/>
            <w:gridSpan w:val="8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BD0106"/>
        </w:tc>
      </w:tr>
      <w:tr w:rsidR="00BD0106">
        <w:trPr>
          <w:trHeight w:hRule="exact" w:val="317"/>
          <w:tblCellSpacing w:w="36" w:type="dxa"/>
        </w:trPr>
        <w:tc>
          <w:tcPr>
            <w:tcW w:w="4560" w:type="dxa"/>
            <w:gridSpan w:val="2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6E3509">
            <w:pPr>
              <w:pStyle w:val="Heading3"/>
              <w:framePr w:wrap="auto" w:vAnchor="margin" w:hAnchor="text" w:xAlign="left" w:yAlign="inline"/>
              <w:suppressOverlap w:val="0"/>
              <w:outlineLvl w:val="2"/>
            </w:pPr>
            <w:r>
              <w:t>project phase</w:t>
            </w:r>
          </w:p>
        </w:tc>
        <w:tc>
          <w:tcPr>
            <w:tcW w:w="1086" w:type="dxa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6E3509">
            <w:pPr>
              <w:pStyle w:val="Heading3"/>
              <w:framePr w:wrap="auto" w:vAnchor="margin" w:hAnchor="text" w:xAlign="left" w:yAlign="inline"/>
              <w:suppressOverlap w:val="0"/>
              <w:outlineLvl w:val="2"/>
            </w:pPr>
            <w:r>
              <w:t>starting</w:t>
            </w:r>
          </w:p>
        </w:tc>
        <w:tc>
          <w:tcPr>
            <w:tcW w:w="1086" w:type="dxa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6E3509">
            <w:pPr>
              <w:pStyle w:val="Heading3"/>
              <w:framePr w:wrap="auto" w:vAnchor="margin" w:hAnchor="text" w:xAlign="left" w:yAlign="inline"/>
              <w:suppressOverlap w:val="0"/>
              <w:outlineLvl w:val="2"/>
            </w:pPr>
            <w:r>
              <w:t>ending</w:t>
            </w:r>
          </w:p>
        </w:tc>
        <w:tc>
          <w:tcPr>
            <w:tcW w:w="4560" w:type="dxa"/>
            <w:gridSpan w:val="2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6E3509">
            <w:pPr>
              <w:pStyle w:val="Heading3"/>
              <w:framePr w:wrap="auto" w:vAnchor="margin" w:hAnchor="text" w:xAlign="left" w:yAlign="inline"/>
              <w:suppressOverlap w:val="0"/>
              <w:outlineLvl w:val="2"/>
            </w:pPr>
            <w:r>
              <w:t>project phase</w:t>
            </w:r>
          </w:p>
        </w:tc>
        <w:tc>
          <w:tcPr>
            <w:tcW w:w="1104" w:type="dxa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6E3509">
            <w:pPr>
              <w:pStyle w:val="Heading3"/>
              <w:framePr w:wrap="auto" w:vAnchor="margin" w:hAnchor="text" w:xAlign="left" w:yAlign="inline"/>
              <w:suppressOverlap w:val="0"/>
              <w:outlineLvl w:val="2"/>
            </w:pPr>
            <w:r>
              <w:t>starting</w:t>
            </w:r>
          </w:p>
        </w:tc>
        <w:tc>
          <w:tcPr>
            <w:tcW w:w="1068" w:type="dxa"/>
            <w:tcMar>
              <w:top w:w="29" w:type="dxa"/>
              <w:left w:w="29" w:type="dxa"/>
              <w:bottom w:w="29" w:type="dxa"/>
            </w:tcMar>
            <w:vAlign w:val="center"/>
          </w:tcPr>
          <w:p w:rsidR="00BD0106" w:rsidRDefault="006E3509">
            <w:pPr>
              <w:pStyle w:val="Heading3"/>
              <w:framePr w:wrap="auto" w:vAnchor="margin" w:hAnchor="text" w:xAlign="left" w:yAlign="inline"/>
              <w:suppressOverlap w:val="0"/>
              <w:outlineLvl w:val="2"/>
            </w:pPr>
            <w:r>
              <w:t>ending</w:t>
            </w:r>
          </w:p>
        </w:tc>
      </w:tr>
      <w:tr w:rsidR="00BD0106">
        <w:trPr>
          <w:trHeight w:hRule="exact" w:val="317"/>
          <w:tblCellSpacing w:w="36" w:type="dxa"/>
        </w:trPr>
        <w:sdt>
          <w:sdtPr>
            <w:id w:val="457775248"/>
            <w:placeholder>
              <w:docPart w:val="8FEEE96FBBED4321978910A3EA77E988"/>
            </w:placeholder>
            <w:temporary/>
            <w:showingPlcHdr/>
          </w:sdtPr>
          <w:sdtContent>
            <w:tc>
              <w:tcPr>
                <w:tcW w:w="4560" w:type="dxa"/>
                <w:gridSpan w:val="2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ECF0C9" w:themeFill="accent3" w:themeFillTint="66"/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ProjectPhaseDescriptions"/>
                  <w:framePr w:wrap="auto" w:vAnchor="margin" w:hAnchor="text" w:xAlign="left" w:yAlign="inline"/>
                  <w:suppressOverlap w:val="0"/>
                </w:pPr>
                <w:r>
                  <w:t>[Phase 1]</w:t>
                </w:r>
              </w:p>
            </w:tc>
          </w:sdtContent>
        </w:sdt>
        <w:sdt>
          <w:sdtPr>
            <w:id w:val="457775249"/>
            <w:placeholder>
              <w:docPart w:val="70ABEC6B65D14E929AE656555117E9D9"/>
            </w:placeholder>
            <w:date w:fullDate="2013-02-28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86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>2.28.2013</w:t>
                </w:r>
              </w:p>
            </w:tc>
          </w:sdtContent>
        </w:sdt>
        <w:sdt>
          <w:sdtPr>
            <w:id w:val="457775250"/>
            <w:placeholder>
              <w:docPart w:val="8FEEE96FBBED4321978910A3EA77E988"/>
            </w:placeholder>
            <w:date w:fullDate="2013-03-22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86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>3.22.2013</w:t>
                </w:r>
              </w:p>
            </w:tc>
          </w:sdtContent>
        </w:sdt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6E3509">
            <w:pPr>
              <w:pStyle w:val="ProjectPhaseDescriptions"/>
              <w:framePr w:wrap="auto" w:vAnchor="margin" w:hAnchor="text" w:xAlign="left" w:yAlign="inline"/>
              <w:suppressOverlap w:val="0"/>
            </w:pPr>
            <w:proofErr w:type="spellStart"/>
            <w:r>
              <w:t>Prise</w:t>
            </w:r>
            <w:proofErr w:type="spellEnd"/>
            <w:r>
              <w:t xml:space="preserve"> en main</w:t>
            </w:r>
          </w:p>
        </w:tc>
        <w:sdt>
          <w:sdtPr>
            <w:id w:val="457775267"/>
            <w:placeholder>
              <w:docPart w:val="F6383EC97AD74251A4A0967FB809E8C1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04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>[Pick The Date]</w:t>
                </w:r>
              </w:p>
            </w:tc>
          </w:sdtContent>
        </w:sdt>
        <w:sdt>
          <w:sdtPr>
            <w:id w:val="457775268"/>
            <w:placeholder>
              <w:docPart w:val="FE48AB2E399D43059F8345DC33DF8778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68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</w:tr>
      <w:tr w:rsidR="00BD0106">
        <w:trPr>
          <w:trHeight w:hRule="exact" w:val="317"/>
          <w:tblCellSpacing w:w="36" w:type="dxa"/>
        </w:trPr>
        <w:sdt>
          <w:sdtPr>
            <w:id w:val="457775251"/>
            <w:placeholder>
              <w:docPart w:val="A98FE6A638B34506802F466429990C25"/>
            </w:placeholder>
            <w:temporary/>
            <w:showingPlcHdr/>
          </w:sdtPr>
          <w:sdtContent>
            <w:tc>
              <w:tcPr>
                <w:tcW w:w="4560" w:type="dxa"/>
                <w:gridSpan w:val="2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FDF0C9" w:themeFill="accent4" w:themeFillTint="66"/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ProjectPhaseDescriptions"/>
                  <w:framePr w:wrap="auto" w:vAnchor="margin" w:hAnchor="text" w:xAlign="left" w:yAlign="inline"/>
                  <w:suppressOverlap w:val="0"/>
                </w:pPr>
                <w:r>
                  <w:t>[Phase 2]</w:t>
                </w:r>
              </w:p>
            </w:tc>
          </w:sdtContent>
        </w:sdt>
        <w:sdt>
          <w:sdtPr>
            <w:id w:val="457775252"/>
            <w:placeholder>
              <w:docPart w:val="B1BD181628BC42D3A9414B8F1231A3C5"/>
            </w:placeholder>
            <w:date w:fullDate="2013-03-28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86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2D2F18" w:rsidP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>3.28.2013</w:t>
                </w:r>
              </w:p>
            </w:tc>
          </w:sdtContent>
        </w:sdt>
        <w:sdt>
          <w:sdtPr>
            <w:id w:val="457775253"/>
            <w:placeholder>
              <w:docPart w:val="D3E8CA3719EE4D9E9EF6A4D258F73C44"/>
            </w:placeholder>
            <w:date w:fullDate="2013-04-1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86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 w:rsidP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>4.19.2013</w:t>
                </w:r>
              </w:p>
            </w:tc>
          </w:sdtContent>
        </w:sdt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Pr="002D2F18" w:rsidRDefault="002D2F18">
            <w:pPr>
              <w:pStyle w:val="ProjectPhaseDescriptions"/>
              <w:framePr w:wrap="auto" w:vAnchor="margin" w:hAnchor="text" w:xAlign="left" w:yAlign="inline"/>
              <w:suppressOverlap w:val="0"/>
              <w:rPr>
                <w:lang w:val="fr-CH"/>
              </w:rPr>
            </w:pPr>
            <w:r w:rsidRPr="002D2F18">
              <w:rPr>
                <w:lang w:val="fr-CH"/>
              </w:rPr>
              <w:t xml:space="preserve">Définition du </w:t>
            </w:r>
            <w:proofErr w:type="spellStart"/>
            <w:r w:rsidRPr="002D2F18">
              <w:rPr>
                <w:lang w:val="fr-CH"/>
              </w:rPr>
              <w:t>modéle</w:t>
            </w:r>
            <w:proofErr w:type="spellEnd"/>
            <w:r w:rsidRPr="002D2F18">
              <w:rPr>
                <w:lang w:val="fr-CH"/>
              </w:rPr>
              <w:t xml:space="preserve"> métier de test</w:t>
            </w:r>
          </w:p>
        </w:tc>
        <w:sdt>
          <w:sdtPr>
            <w:id w:val="457775269"/>
            <w:placeholder>
              <w:docPart w:val="35A480329CB5468581AF63961944E89D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04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  <w:sdt>
          <w:sdtPr>
            <w:id w:val="457775270"/>
            <w:placeholder>
              <w:docPart w:val="0D4ED1D6EA294E938AF3B31589A42EFA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68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</w:tr>
      <w:tr w:rsidR="00BD0106">
        <w:trPr>
          <w:trHeight w:hRule="exact" w:val="317"/>
          <w:tblCellSpacing w:w="36" w:type="dxa"/>
        </w:trPr>
        <w:sdt>
          <w:sdtPr>
            <w:id w:val="457775254"/>
            <w:placeholder>
              <w:docPart w:val="6215E372D8FF46E69C8B63B1054A105E"/>
            </w:placeholder>
            <w:temporary/>
            <w:showingPlcHdr/>
          </w:sdtPr>
          <w:sdtContent>
            <w:tc>
              <w:tcPr>
                <w:tcW w:w="4560" w:type="dxa"/>
                <w:gridSpan w:val="2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E2CDC6" w:themeFill="accent5" w:themeFillTint="66"/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ProjectPhaseDescriptions"/>
                  <w:framePr w:wrap="auto" w:vAnchor="margin" w:hAnchor="text" w:xAlign="left" w:yAlign="inline"/>
                  <w:suppressOverlap w:val="0"/>
                </w:pPr>
                <w:r>
                  <w:t>[Phase 3]</w:t>
                </w:r>
              </w:p>
            </w:tc>
          </w:sdtContent>
        </w:sdt>
        <w:sdt>
          <w:sdtPr>
            <w:id w:val="457775255"/>
            <w:placeholder>
              <w:docPart w:val="FFAA3451D8BB420CAB95A1DA1CAD8069"/>
            </w:placeholder>
            <w:date w:fullDate="2013-04-25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86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2D2F18" w:rsidP="002D2F18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>4.25.2013</w:t>
                </w:r>
              </w:p>
            </w:tc>
          </w:sdtContent>
        </w:sdt>
        <w:tc>
          <w:tcPr>
            <w:tcW w:w="10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2D2F18" w:rsidP="002D2F18">
            <w:pPr>
              <w:pStyle w:val="StartandEndDates"/>
              <w:framePr w:wrap="auto" w:vAnchor="margin" w:hAnchor="text" w:xAlign="left" w:yAlign="inline"/>
              <w:suppressOverlap w:val="0"/>
            </w:pPr>
            <w:r>
              <w:t>5.17.2013</w:t>
            </w:r>
          </w:p>
        </w:tc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Pr="002D2F18" w:rsidRDefault="002D2F18">
            <w:pPr>
              <w:pStyle w:val="ProjectPhaseDescriptions"/>
              <w:framePr w:wrap="auto" w:vAnchor="margin" w:hAnchor="text" w:xAlign="left" w:yAlign="inline"/>
              <w:suppressOverlap w:val="0"/>
              <w:rPr>
                <w:lang w:val="fr-CH"/>
              </w:rPr>
            </w:pPr>
            <w:proofErr w:type="spellStart"/>
            <w:r w:rsidRPr="002D2F18">
              <w:rPr>
                <w:lang w:val="fr-CH"/>
              </w:rPr>
              <w:t>Generation</w:t>
            </w:r>
            <w:proofErr w:type="spellEnd"/>
            <w:r w:rsidRPr="002D2F18">
              <w:rPr>
                <w:lang w:val="fr-CH"/>
              </w:rPr>
              <w:t xml:space="preserve"> de données de test</w:t>
            </w:r>
          </w:p>
        </w:tc>
        <w:sdt>
          <w:sdtPr>
            <w:id w:val="457775271"/>
            <w:placeholder>
              <w:docPart w:val="1EF64ABA34904DAA8E2155D1266A0FF5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04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>[Pick The Date]</w:t>
                </w:r>
              </w:p>
            </w:tc>
          </w:sdtContent>
        </w:sdt>
        <w:sdt>
          <w:sdtPr>
            <w:id w:val="457775272"/>
            <w:placeholder>
              <w:docPart w:val="B08D1A2E0DF34683835F8C2A7A6EE70D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68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</w:tr>
      <w:tr w:rsidR="00BD0106">
        <w:trPr>
          <w:trHeight w:hRule="exact" w:val="317"/>
          <w:tblCellSpacing w:w="36" w:type="dxa"/>
        </w:trPr>
        <w:sdt>
          <w:sdtPr>
            <w:id w:val="457775257"/>
            <w:placeholder>
              <w:docPart w:val="6325C5FA87184287A624BD1919E4AC81"/>
            </w:placeholder>
            <w:temporary/>
            <w:showingPlcHdr/>
          </w:sdtPr>
          <w:sdtContent>
            <w:tc>
              <w:tcPr>
                <w:tcW w:w="4560" w:type="dxa"/>
                <w:gridSpan w:val="2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C6CADA" w:themeFill="accent1" w:themeFillTint="66"/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ProjectPhaseDescriptions"/>
                  <w:framePr w:wrap="auto" w:vAnchor="margin" w:hAnchor="text" w:xAlign="left" w:yAlign="inline"/>
                  <w:suppressOverlap w:val="0"/>
                </w:pPr>
                <w:r>
                  <w:t>[Phase 4]</w:t>
                </w:r>
              </w:p>
            </w:tc>
          </w:sdtContent>
        </w:sdt>
        <w:sdt>
          <w:sdtPr>
            <w:id w:val="457775258"/>
            <w:placeholder>
              <w:docPart w:val="7366E07D5BEF49FC9DCF041C7289898B"/>
            </w:placeholder>
            <w:date w:fullDate="2013-05-23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86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2D2F18" w:rsidP="002D2F18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>5.23.2013</w:t>
                </w:r>
              </w:p>
            </w:tc>
          </w:sdtContent>
        </w:sdt>
        <w:sdt>
          <w:sdtPr>
            <w:id w:val="457775259"/>
            <w:placeholder>
              <w:docPart w:val="07FD16A7018D4658B7892F1E74F72E34"/>
            </w:placeholder>
            <w:date w:fullDate="2013-06-14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86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2D2F18" w:rsidP="002D2F18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>6.14.2013</w:t>
                </w:r>
              </w:p>
            </w:tc>
          </w:sdtContent>
        </w:sdt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2D2F18">
            <w:pPr>
              <w:pStyle w:val="ProjectPhaseDescriptions"/>
              <w:framePr w:wrap="auto" w:vAnchor="margin" w:hAnchor="text" w:xAlign="left" w:yAlign="inline"/>
              <w:suppressOverlap w:val="0"/>
            </w:pPr>
            <w:r>
              <w:t>instrumentation</w:t>
            </w:r>
          </w:p>
        </w:tc>
        <w:sdt>
          <w:sdtPr>
            <w:id w:val="457775273"/>
            <w:placeholder>
              <w:docPart w:val="536629609CEA4180835372924AA66571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04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  <w:sdt>
          <w:sdtPr>
            <w:id w:val="457775274"/>
            <w:placeholder>
              <w:docPart w:val="BE5A5A55A3234453884B0FD07D3534FC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68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</w:tr>
      <w:tr w:rsidR="00BD0106">
        <w:trPr>
          <w:trHeight w:hRule="exact" w:val="317"/>
          <w:tblCellSpacing w:w="36" w:type="dxa"/>
        </w:trPr>
        <w:sdt>
          <w:sdtPr>
            <w:id w:val="457775260"/>
            <w:placeholder>
              <w:docPart w:val="98C29C3B4A5C43F7BD3320E62E367023"/>
            </w:placeholder>
            <w:temporary/>
            <w:showingPlcHdr/>
          </w:sdtPr>
          <w:sdtContent>
            <w:tc>
              <w:tcPr>
                <w:tcW w:w="4560" w:type="dxa"/>
                <w:gridSpan w:val="2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D8E2EB" w:themeFill="accent2" w:themeFillTint="66"/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ProjectPhaseDescriptions"/>
                  <w:framePr w:wrap="auto" w:vAnchor="margin" w:hAnchor="text" w:xAlign="left" w:yAlign="inline"/>
                  <w:suppressOverlap w:val="0"/>
                </w:pPr>
                <w:r>
                  <w:t>[Phase 5]</w:t>
                </w:r>
              </w:p>
            </w:tc>
          </w:sdtContent>
        </w:sdt>
        <w:sdt>
          <w:sdtPr>
            <w:id w:val="457775261"/>
            <w:placeholder>
              <w:docPart w:val="3E69478E5543467386405FB31DAD1C66"/>
            </w:placeholder>
            <w:date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86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2D2F18" w:rsidP="002D2F18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 </w:t>
                </w:r>
              </w:p>
            </w:tc>
          </w:sdtContent>
        </w:sdt>
        <w:sdt>
          <w:sdtPr>
            <w:id w:val="457775262"/>
            <w:placeholder>
              <w:docPart w:val="D601C78BE7A14165A6D2BF376374176C"/>
            </w:placeholder>
            <w:showingPlcHdr/>
            <w:date w:fullDate="2008-04-1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86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2D2F18" w:rsidP="002D2F18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>Select the Date</w:t>
                </w:r>
              </w:p>
            </w:tc>
          </w:sdtContent>
        </w:sdt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BD0106">
            <w:pPr>
              <w:pStyle w:val="ProjectPhaseDescriptions"/>
              <w:framePr w:wrap="auto" w:vAnchor="margin" w:hAnchor="text" w:xAlign="left" w:yAlign="inline"/>
              <w:suppressOverlap w:val="0"/>
            </w:pPr>
          </w:p>
        </w:tc>
        <w:sdt>
          <w:sdtPr>
            <w:id w:val="457775275"/>
            <w:placeholder>
              <w:docPart w:val="F185D4BD6CF74FFEA8AFD3A8642433C9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04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>[Pick The Date]</w:t>
                </w:r>
              </w:p>
            </w:tc>
          </w:sdtContent>
        </w:sdt>
        <w:sdt>
          <w:sdtPr>
            <w:id w:val="457775276"/>
            <w:placeholder>
              <w:docPart w:val="CE02EBE9EF2C4CBF87EB5E2E50D6EA7F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68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</w:tr>
      <w:tr w:rsidR="00BD0106">
        <w:trPr>
          <w:trHeight w:hRule="exact" w:val="317"/>
          <w:tblCellSpacing w:w="36" w:type="dxa"/>
        </w:trPr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BD0106">
            <w:pPr>
              <w:pStyle w:val="ProjectPhaseDescriptions"/>
              <w:framePr w:wrap="auto" w:vAnchor="margin" w:hAnchor="text" w:xAlign="left" w:yAlign="inline"/>
              <w:suppressOverlap w:val="0"/>
            </w:pPr>
          </w:p>
        </w:tc>
        <w:sdt>
          <w:sdtPr>
            <w:id w:val="457775263"/>
            <w:placeholder>
              <w:docPart w:val="AB6E71181D6C4693A5B72E9C323024A1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86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>[Pick The Date]</w:t>
                </w:r>
              </w:p>
            </w:tc>
          </w:sdtContent>
        </w:sdt>
        <w:sdt>
          <w:sdtPr>
            <w:id w:val="457775264"/>
            <w:placeholder>
              <w:docPart w:val="D83A56F885EB4997B5AF87EB76EBB966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86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BD0106">
            <w:pPr>
              <w:pStyle w:val="ProjectPhaseDescriptions"/>
              <w:framePr w:wrap="auto" w:vAnchor="margin" w:hAnchor="text" w:xAlign="left" w:yAlign="inline"/>
              <w:suppressOverlap w:val="0"/>
            </w:pPr>
          </w:p>
        </w:tc>
        <w:sdt>
          <w:sdtPr>
            <w:id w:val="457775277"/>
            <w:placeholder>
              <w:docPart w:val="16A50E9CC65E496689C35A6ED69629F0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04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  <w:sdt>
          <w:sdtPr>
            <w:id w:val="457775278"/>
            <w:placeholder>
              <w:docPart w:val="541B480940024CCFABAE0823AA86D525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68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</w:tr>
      <w:tr w:rsidR="00BD0106">
        <w:trPr>
          <w:trHeight w:hRule="exact" w:val="317"/>
          <w:tblCellSpacing w:w="36" w:type="dxa"/>
        </w:trPr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BD0106">
            <w:pPr>
              <w:pStyle w:val="ProjectPhaseDescriptions"/>
              <w:framePr w:wrap="auto" w:vAnchor="margin" w:hAnchor="text" w:xAlign="left" w:yAlign="inline"/>
              <w:suppressOverlap w:val="0"/>
            </w:pPr>
          </w:p>
        </w:tc>
        <w:sdt>
          <w:sdtPr>
            <w:id w:val="457775265"/>
            <w:placeholder>
              <w:docPart w:val="5BAB8E846EC046058F470EEA42E66E8F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86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  <w:sdt>
          <w:sdtPr>
            <w:id w:val="457775266"/>
            <w:placeholder>
              <w:docPart w:val="621F9D7A55DE467F8CC15BE243DAC7CB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86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  <w:tc>
          <w:tcPr>
            <w:tcW w:w="45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BD0106">
            <w:pPr>
              <w:pStyle w:val="ProjectPhaseDescriptions"/>
              <w:framePr w:wrap="auto" w:vAnchor="margin" w:hAnchor="text" w:xAlign="left" w:yAlign="inline"/>
              <w:suppressOverlap w:val="0"/>
            </w:pPr>
          </w:p>
        </w:tc>
        <w:sdt>
          <w:sdtPr>
            <w:id w:val="457775279"/>
            <w:placeholder>
              <w:docPart w:val="5790EC9649AD44B5B383533BBE3C1540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04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  <w:right w:w="0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  <w:sdt>
          <w:sdtPr>
            <w:id w:val="457775280"/>
            <w:placeholder>
              <w:docPart w:val="89AAD3A788D14360A786E55DB454AD05"/>
            </w:placeholder>
            <w:showingPlcHdr/>
            <w:date w:fullDate="2006-09-29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68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29" w:type="dxa"/>
                  <w:bottom w:w="29" w:type="dxa"/>
                </w:tcMar>
                <w:vAlign w:val="center"/>
              </w:tcPr>
              <w:p w:rsidR="00BD0106" w:rsidRDefault="006E3509">
                <w:pPr>
                  <w:pStyle w:val="StartandEndDates"/>
                  <w:framePr w:wrap="auto" w:vAnchor="margin" w:hAnchor="text" w:xAlign="left" w:yAlign="inline"/>
                  <w:suppressOverlap w:val="0"/>
                </w:pPr>
                <w:r>
                  <w:t xml:space="preserve">[Pick The Date] </w:t>
                </w:r>
              </w:p>
            </w:tc>
          </w:sdtContent>
        </w:sdt>
      </w:tr>
      <w:tr w:rsidR="00BD0106">
        <w:trPr>
          <w:trHeight w:hRule="exact" w:val="20"/>
          <w:tblCellSpacing w:w="36" w:type="dxa"/>
        </w:trPr>
        <w:tc>
          <w:tcPr>
            <w:tcW w:w="13824" w:type="dxa"/>
            <w:gridSpan w:val="8"/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</w:tcPr>
          <w:p w:rsidR="00BD0106" w:rsidRDefault="00BD0106"/>
        </w:tc>
      </w:tr>
      <w:tr w:rsidR="00BD0106">
        <w:trPr>
          <w:tblCellSpacing w:w="36" w:type="dxa"/>
        </w:trPr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TableGrid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BD0106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BD0106" w:rsidRDefault="006E3509">
                  <w:pPr>
                    <w:pStyle w:val="Month"/>
                    <w:framePr w:hSpace="0" w:wrap="around" w:hAnchor="page" w:y="577"/>
                    <w:suppressOverlap/>
                  </w:pPr>
                  <w:r>
                    <w:t>january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M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W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TH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F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4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5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6</w:t>
                  </w:r>
                </w:p>
              </w:tc>
              <w:tc>
                <w:tcPr>
                  <w:tcW w:w="301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7</w:t>
                  </w:r>
                </w:p>
              </w:tc>
              <w:tc>
                <w:tcPr>
                  <w:tcW w:w="300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8</w:t>
                  </w:r>
                </w:p>
              </w:tc>
              <w:tc>
                <w:tcPr>
                  <w:tcW w:w="300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9</w:t>
                  </w:r>
                </w:p>
              </w:tc>
              <w:tc>
                <w:tcPr>
                  <w:tcW w:w="300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10</w:t>
                  </w:r>
                </w:p>
              </w:tc>
              <w:tc>
                <w:tcPr>
                  <w:tcW w:w="300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11</w:t>
                  </w:r>
                </w:p>
              </w:tc>
              <w:tc>
                <w:tcPr>
                  <w:tcW w:w="358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12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13</w:t>
                  </w:r>
                </w:p>
              </w:tc>
              <w:tc>
                <w:tcPr>
                  <w:tcW w:w="301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14</w:t>
                  </w:r>
                </w:p>
              </w:tc>
              <w:tc>
                <w:tcPr>
                  <w:tcW w:w="300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15</w:t>
                  </w:r>
                </w:p>
              </w:tc>
              <w:tc>
                <w:tcPr>
                  <w:tcW w:w="300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16</w:t>
                  </w:r>
                </w:p>
              </w:tc>
              <w:tc>
                <w:tcPr>
                  <w:tcW w:w="300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17</w:t>
                  </w:r>
                </w:p>
              </w:tc>
              <w:tc>
                <w:tcPr>
                  <w:tcW w:w="300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18</w:t>
                  </w:r>
                </w:p>
              </w:tc>
              <w:tc>
                <w:tcPr>
                  <w:tcW w:w="358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19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20</w:t>
                  </w:r>
                </w:p>
              </w:tc>
              <w:tc>
                <w:tcPr>
                  <w:tcW w:w="301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21</w:t>
                  </w:r>
                </w:p>
              </w:tc>
              <w:tc>
                <w:tcPr>
                  <w:tcW w:w="300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22</w:t>
                  </w:r>
                </w:p>
              </w:tc>
              <w:tc>
                <w:tcPr>
                  <w:tcW w:w="300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23</w:t>
                  </w:r>
                </w:p>
              </w:tc>
              <w:tc>
                <w:tcPr>
                  <w:tcW w:w="300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24</w:t>
                  </w:r>
                </w:p>
              </w:tc>
              <w:tc>
                <w:tcPr>
                  <w:tcW w:w="300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25</w:t>
                  </w:r>
                </w:p>
              </w:tc>
              <w:tc>
                <w:tcPr>
                  <w:tcW w:w="358" w:type="dxa"/>
                  <w:shd w:val="clear" w:color="auto" w:fill="ECF0C9" w:themeFill="accent3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26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27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31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</w:tbl>
          <w:p w:rsidR="00BD0106" w:rsidRDefault="00BD0106"/>
        </w:tc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TableGrid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BD0106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BD0106" w:rsidRDefault="006E3509">
                  <w:pPr>
                    <w:pStyle w:val="Month"/>
                    <w:framePr w:hSpace="0" w:wrap="around" w:hAnchor="page" w:y="577"/>
                    <w:suppressOverlap/>
                  </w:pPr>
                  <w:r>
                    <w:t>february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M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W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TH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F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3</w:t>
                  </w:r>
                </w:p>
              </w:tc>
              <w:tc>
                <w:tcPr>
                  <w:tcW w:w="301" w:type="dxa"/>
                  <w:shd w:val="clear" w:color="auto" w:fill="FDF0C9" w:themeFill="accent4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4</w:t>
                  </w:r>
                </w:p>
              </w:tc>
              <w:tc>
                <w:tcPr>
                  <w:tcW w:w="300" w:type="dxa"/>
                  <w:shd w:val="clear" w:color="auto" w:fill="FDF0C9" w:themeFill="accent4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5</w:t>
                  </w:r>
                </w:p>
              </w:tc>
              <w:tc>
                <w:tcPr>
                  <w:tcW w:w="300" w:type="dxa"/>
                  <w:shd w:val="clear" w:color="auto" w:fill="FDF0C9" w:themeFill="accent4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6</w:t>
                  </w:r>
                </w:p>
              </w:tc>
              <w:tc>
                <w:tcPr>
                  <w:tcW w:w="300" w:type="dxa"/>
                  <w:shd w:val="clear" w:color="auto" w:fill="FDF0C9" w:themeFill="accent4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7</w:t>
                  </w:r>
                </w:p>
              </w:tc>
              <w:tc>
                <w:tcPr>
                  <w:tcW w:w="300" w:type="dxa"/>
                  <w:shd w:val="clear" w:color="auto" w:fill="FDF0C9" w:themeFill="accent4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8</w:t>
                  </w:r>
                </w:p>
              </w:tc>
              <w:tc>
                <w:tcPr>
                  <w:tcW w:w="358" w:type="dxa"/>
                  <w:shd w:val="clear" w:color="auto" w:fill="FDF0C9" w:themeFill="accent4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9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FDF0C9" w:themeFill="accent4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10</w:t>
                  </w:r>
                </w:p>
              </w:tc>
              <w:tc>
                <w:tcPr>
                  <w:tcW w:w="301" w:type="dxa"/>
                  <w:shd w:val="clear" w:color="auto" w:fill="FDF0C9" w:themeFill="accent4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11</w:t>
                  </w:r>
                </w:p>
              </w:tc>
              <w:tc>
                <w:tcPr>
                  <w:tcW w:w="300" w:type="dxa"/>
                  <w:shd w:val="clear" w:color="auto" w:fill="FDF0C9" w:themeFill="accent4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12</w:t>
                  </w:r>
                </w:p>
              </w:tc>
              <w:tc>
                <w:tcPr>
                  <w:tcW w:w="300" w:type="dxa"/>
                  <w:shd w:val="clear" w:color="auto" w:fill="FDF0C9" w:themeFill="accent4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13</w:t>
                  </w:r>
                </w:p>
              </w:tc>
              <w:tc>
                <w:tcPr>
                  <w:tcW w:w="300" w:type="dxa"/>
                  <w:shd w:val="clear" w:color="auto" w:fill="FDF0C9" w:themeFill="accent4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14</w:t>
                  </w:r>
                </w:p>
              </w:tc>
              <w:tc>
                <w:tcPr>
                  <w:tcW w:w="300" w:type="dxa"/>
                  <w:shd w:val="clear" w:color="auto" w:fill="FDF0C9" w:themeFill="accent4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15</w:t>
                  </w:r>
                </w:p>
              </w:tc>
              <w:tc>
                <w:tcPr>
                  <w:tcW w:w="358" w:type="dxa"/>
                  <w:shd w:val="clear" w:color="auto" w:fill="E2CDC6" w:themeFill="accent5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16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E2CDC6" w:themeFill="accent5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17</w:t>
                  </w:r>
                </w:p>
              </w:tc>
              <w:tc>
                <w:tcPr>
                  <w:tcW w:w="301" w:type="dxa"/>
                  <w:shd w:val="clear" w:color="auto" w:fill="E2CDC6" w:themeFill="accent5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18</w:t>
                  </w:r>
                </w:p>
              </w:tc>
              <w:tc>
                <w:tcPr>
                  <w:tcW w:w="300" w:type="dxa"/>
                  <w:shd w:val="clear" w:color="auto" w:fill="E2CDC6" w:themeFill="accent5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19</w:t>
                  </w:r>
                </w:p>
              </w:tc>
              <w:tc>
                <w:tcPr>
                  <w:tcW w:w="300" w:type="dxa"/>
                  <w:shd w:val="clear" w:color="auto" w:fill="E2CDC6" w:themeFill="accent5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20</w:t>
                  </w:r>
                </w:p>
              </w:tc>
              <w:tc>
                <w:tcPr>
                  <w:tcW w:w="300" w:type="dxa"/>
                  <w:shd w:val="clear" w:color="auto" w:fill="E2CDC6" w:themeFill="accent5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21</w:t>
                  </w:r>
                </w:p>
              </w:tc>
              <w:tc>
                <w:tcPr>
                  <w:tcW w:w="300" w:type="dxa"/>
                  <w:shd w:val="clear" w:color="auto" w:fill="E2CDC6" w:themeFill="accent5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22</w:t>
                  </w:r>
                </w:p>
              </w:tc>
              <w:tc>
                <w:tcPr>
                  <w:tcW w:w="358" w:type="dxa"/>
                  <w:shd w:val="clear" w:color="auto" w:fill="E2CDC6" w:themeFill="accent5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23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E2CDC6" w:themeFill="accent5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24</w:t>
                  </w:r>
                </w:p>
              </w:tc>
              <w:tc>
                <w:tcPr>
                  <w:tcW w:w="301" w:type="dxa"/>
                  <w:shd w:val="clear" w:color="auto" w:fill="E2CDC6" w:themeFill="accent5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25</w:t>
                  </w:r>
                </w:p>
              </w:tc>
              <w:tc>
                <w:tcPr>
                  <w:tcW w:w="300" w:type="dxa"/>
                  <w:shd w:val="clear" w:color="auto" w:fill="E2CDC6" w:themeFill="accent5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26</w:t>
                  </w:r>
                </w:p>
              </w:tc>
              <w:tc>
                <w:tcPr>
                  <w:tcW w:w="300" w:type="dxa"/>
                  <w:shd w:val="clear" w:color="auto" w:fill="E2CDC6" w:themeFill="accent5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29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</w:tbl>
          <w:p w:rsidR="00BD0106" w:rsidRDefault="00BD0106"/>
        </w:tc>
        <w:tc>
          <w:tcPr>
            <w:tcW w:w="22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TableGrid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BD0106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BD0106" w:rsidRDefault="006E3509">
                  <w:pPr>
                    <w:pStyle w:val="Month"/>
                    <w:framePr w:hSpace="0" w:wrap="around" w:hAnchor="page" w:y="577"/>
                    <w:suppressOverlap/>
                  </w:pPr>
                  <w:r>
                    <w:t>march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M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W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TH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F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7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8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9</w:t>
                  </w:r>
                </w:p>
              </w:tc>
              <w:tc>
                <w:tcPr>
                  <w:tcW w:w="301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10</w:t>
                  </w:r>
                </w:p>
              </w:tc>
              <w:tc>
                <w:tcPr>
                  <w:tcW w:w="300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11</w:t>
                  </w:r>
                </w:p>
              </w:tc>
              <w:tc>
                <w:tcPr>
                  <w:tcW w:w="300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12</w:t>
                  </w:r>
                </w:p>
              </w:tc>
              <w:tc>
                <w:tcPr>
                  <w:tcW w:w="300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13</w:t>
                  </w:r>
                </w:p>
              </w:tc>
              <w:tc>
                <w:tcPr>
                  <w:tcW w:w="300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14</w:t>
                  </w:r>
                </w:p>
              </w:tc>
              <w:tc>
                <w:tcPr>
                  <w:tcW w:w="358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15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16</w:t>
                  </w:r>
                </w:p>
              </w:tc>
              <w:tc>
                <w:tcPr>
                  <w:tcW w:w="301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17</w:t>
                  </w:r>
                </w:p>
              </w:tc>
              <w:tc>
                <w:tcPr>
                  <w:tcW w:w="300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18</w:t>
                  </w:r>
                </w:p>
              </w:tc>
              <w:tc>
                <w:tcPr>
                  <w:tcW w:w="300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19</w:t>
                  </w:r>
                </w:p>
              </w:tc>
              <w:tc>
                <w:tcPr>
                  <w:tcW w:w="300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20</w:t>
                  </w:r>
                </w:p>
              </w:tc>
              <w:tc>
                <w:tcPr>
                  <w:tcW w:w="300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21</w:t>
                  </w:r>
                </w:p>
              </w:tc>
              <w:tc>
                <w:tcPr>
                  <w:tcW w:w="358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22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23</w:t>
                  </w:r>
                </w:p>
              </w:tc>
              <w:tc>
                <w:tcPr>
                  <w:tcW w:w="301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24</w:t>
                  </w:r>
                </w:p>
              </w:tc>
              <w:tc>
                <w:tcPr>
                  <w:tcW w:w="300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25</w:t>
                  </w:r>
                </w:p>
              </w:tc>
              <w:tc>
                <w:tcPr>
                  <w:tcW w:w="300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26</w:t>
                  </w:r>
                </w:p>
              </w:tc>
              <w:tc>
                <w:tcPr>
                  <w:tcW w:w="300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27</w:t>
                  </w:r>
                </w:p>
              </w:tc>
              <w:tc>
                <w:tcPr>
                  <w:tcW w:w="300" w:type="dxa"/>
                  <w:shd w:val="clear" w:color="auto" w:fill="C6CADA" w:themeFill="accent1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28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29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30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31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</w:tbl>
          <w:p w:rsidR="00BD0106" w:rsidRDefault="00BD0106"/>
        </w:tc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TableGrid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BD0106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BD0106" w:rsidRDefault="006E3509">
                  <w:pPr>
                    <w:pStyle w:val="Month"/>
                    <w:framePr w:hSpace="0" w:wrap="around" w:hAnchor="page" w:y="577"/>
                    <w:suppressOverlap/>
                  </w:pPr>
                  <w:r>
                    <w:t>april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M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W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TH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F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</w:t>
                  </w:r>
                </w:p>
              </w:tc>
              <w:tc>
                <w:tcPr>
                  <w:tcW w:w="300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</w:t>
                  </w:r>
                </w:p>
              </w:tc>
              <w:tc>
                <w:tcPr>
                  <w:tcW w:w="300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3</w:t>
                  </w:r>
                </w:p>
              </w:tc>
              <w:tc>
                <w:tcPr>
                  <w:tcW w:w="300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4</w:t>
                  </w:r>
                </w:p>
              </w:tc>
              <w:tc>
                <w:tcPr>
                  <w:tcW w:w="358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5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6</w:t>
                  </w:r>
                </w:p>
              </w:tc>
              <w:tc>
                <w:tcPr>
                  <w:tcW w:w="301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7</w:t>
                  </w:r>
                </w:p>
              </w:tc>
              <w:tc>
                <w:tcPr>
                  <w:tcW w:w="300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8</w:t>
                  </w:r>
                </w:p>
              </w:tc>
              <w:tc>
                <w:tcPr>
                  <w:tcW w:w="300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9</w:t>
                  </w:r>
                </w:p>
              </w:tc>
              <w:tc>
                <w:tcPr>
                  <w:tcW w:w="300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10</w:t>
                  </w:r>
                </w:p>
              </w:tc>
              <w:tc>
                <w:tcPr>
                  <w:tcW w:w="300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11</w:t>
                  </w:r>
                </w:p>
              </w:tc>
              <w:tc>
                <w:tcPr>
                  <w:tcW w:w="358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12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13</w:t>
                  </w:r>
                </w:p>
              </w:tc>
              <w:tc>
                <w:tcPr>
                  <w:tcW w:w="301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14</w:t>
                  </w:r>
                </w:p>
              </w:tc>
              <w:tc>
                <w:tcPr>
                  <w:tcW w:w="300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15</w:t>
                  </w:r>
                </w:p>
              </w:tc>
              <w:tc>
                <w:tcPr>
                  <w:tcW w:w="300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16</w:t>
                  </w:r>
                </w:p>
              </w:tc>
              <w:tc>
                <w:tcPr>
                  <w:tcW w:w="300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17</w:t>
                  </w:r>
                </w:p>
              </w:tc>
              <w:tc>
                <w:tcPr>
                  <w:tcW w:w="300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18</w:t>
                  </w:r>
                </w:p>
              </w:tc>
              <w:tc>
                <w:tcPr>
                  <w:tcW w:w="358" w:type="dxa"/>
                  <w:shd w:val="clear" w:color="auto" w:fill="D8E2EB" w:themeFill="accent2" w:themeFillTint="66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19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20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25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26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27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</w:tbl>
          <w:p w:rsidR="00BD0106" w:rsidRDefault="00BD0106"/>
        </w:tc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TableGrid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BD0106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BD0106" w:rsidRDefault="006E3509">
                  <w:pPr>
                    <w:pStyle w:val="Month"/>
                    <w:framePr w:hSpace="0" w:wrap="around" w:hAnchor="page" w:y="577"/>
                    <w:suppressOverlap/>
                  </w:pPr>
                  <w:r>
                    <w:t>may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M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W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TH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F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3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4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9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10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11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16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17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18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23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24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25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31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</w:tbl>
          <w:p w:rsidR="00BD0106" w:rsidRDefault="00BD0106"/>
        </w:tc>
        <w:tc>
          <w:tcPr>
            <w:tcW w:w="22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TableGrid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BD0106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BD0106" w:rsidRDefault="006E3509">
                  <w:pPr>
                    <w:pStyle w:val="Month"/>
                    <w:framePr w:hSpace="0" w:wrap="around" w:hAnchor="page" w:y="577"/>
                    <w:suppressOverlap/>
                  </w:pPr>
                  <w:r>
                    <w:t>june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M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W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TH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F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6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7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8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13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14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15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20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21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22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27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28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29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</w:tbl>
          <w:p w:rsidR="00BD0106" w:rsidRDefault="00BD0106"/>
        </w:tc>
      </w:tr>
      <w:tr w:rsidR="00BD0106">
        <w:trPr>
          <w:tblCellSpacing w:w="36" w:type="dxa"/>
        </w:trPr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TableGrid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BD0106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BD0106" w:rsidRDefault="006E3509">
                  <w:pPr>
                    <w:pStyle w:val="Month"/>
                    <w:framePr w:hSpace="0" w:wrap="around" w:hAnchor="page" w:y="577"/>
                    <w:suppressOverlap/>
                  </w:pPr>
                  <w:r>
                    <w:t>july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M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W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TH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F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4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5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6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11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12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13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18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19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20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25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26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27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31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</w:tbl>
          <w:p w:rsidR="00BD0106" w:rsidRDefault="00BD0106">
            <w:pPr>
              <w:pStyle w:val="Month"/>
              <w:framePr w:hSpace="0" w:wrap="auto" w:vAnchor="margin" w:hAnchor="text" w:xAlign="left" w:yAlign="inline"/>
            </w:pPr>
          </w:p>
        </w:tc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TableGrid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BD0106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BD0106" w:rsidRDefault="006E3509">
                  <w:pPr>
                    <w:pStyle w:val="Month"/>
                    <w:framePr w:hSpace="0" w:wrap="around" w:hAnchor="page" w:y="577"/>
                    <w:suppressOverlap/>
                  </w:pPr>
                  <w:r>
                    <w:t>august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M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W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TH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F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3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8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9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10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15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16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17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22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23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24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29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30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31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</w:tbl>
          <w:p w:rsidR="00BD0106" w:rsidRDefault="00BD0106">
            <w:pPr>
              <w:pStyle w:val="Month"/>
              <w:framePr w:hSpace="0" w:wrap="auto" w:vAnchor="margin" w:hAnchor="text" w:xAlign="left" w:yAlign="inline"/>
            </w:pPr>
          </w:p>
        </w:tc>
        <w:tc>
          <w:tcPr>
            <w:tcW w:w="22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TableGrid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BD0106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BD0106" w:rsidRDefault="006E3509">
                  <w:pPr>
                    <w:pStyle w:val="Month"/>
                    <w:framePr w:hSpace="0" w:wrap="around" w:hAnchor="page" w:y="577"/>
                    <w:suppressOverlap/>
                  </w:pPr>
                  <w:r>
                    <w:t>september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M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W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TH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F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20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27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</w:tbl>
          <w:p w:rsidR="00BD0106" w:rsidRDefault="00BD0106">
            <w:pPr>
              <w:pStyle w:val="Month"/>
              <w:framePr w:hSpace="0" w:wrap="auto" w:vAnchor="margin" w:hAnchor="text" w:xAlign="left" w:yAlign="inline"/>
            </w:pPr>
          </w:p>
        </w:tc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TableGrid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BD0106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BD0106" w:rsidRDefault="006E3509">
                  <w:pPr>
                    <w:pStyle w:val="Month"/>
                    <w:framePr w:hSpace="0" w:wrap="around" w:hAnchor="page" w:y="577"/>
                    <w:suppressOverlap/>
                  </w:pPr>
                  <w:r>
                    <w:t>october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M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W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TH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F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25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</w:tbl>
          <w:p w:rsidR="00BD0106" w:rsidRDefault="00BD0106">
            <w:pPr>
              <w:pStyle w:val="Month"/>
              <w:framePr w:hSpace="0" w:wrap="auto" w:vAnchor="margin" w:hAnchor="text" w:xAlign="left" w:yAlign="inline"/>
            </w:pPr>
          </w:p>
        </w:tc>
        <w:tc>
          <w:tcPr>
            <w:tcW w:w="2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TableGrid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BD0106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BD0106" w:rsidRDefault="006E3509">
                  <w:pPr>
                    <w:pStyle w:val="Month"/>
                    <w:framePr w:hSpace="0" w:wrap="around" w:hAnchor="page" w:y="577"/>
                    <w:suppressOverlap/>
                  </w:pPr>
                  <w:r>
                    <w:t>november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M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W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TH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F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7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8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9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14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15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16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21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22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23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28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</w:pPr>
                  <w:r>
                    <w:t>30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</w:tbl>
          <w:p w:rsidR="00BD0106" w:rsidRDefault="00BD0106">
            <w:pPr>
              <w:pStyle w:val="Month"/>
              <w:framePr w:hSpace="0" w:wrap="auto" w:vAnchor="margin" w:hAnchor="text" w:xAlign="left" w:yAlign="inline"/>
            </w:pPr>
          </w:p>
        </w:tc>
        <w:tc>
          <w:tcPr>
            <w:tcW w:w="224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86" w:type="dxa"/>
              <w:left w:w="29" w:type="dxa"/>
              <w:bottom w:w="86" w:type="dxa"/>
              <w:right w:w="0" w:type="dxa"/>
            </w:tcMar>
          </w:tcPr>
          <w:tbl>
            <w:tblPr>
              <w:tblStyle w:val="TableGrid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301"/>
              <w:gridCol w:w="300"/>
              <w:gridCol w:w="300"/>
              <w:gridCol w:w="300"/>
              <w:gridCol w:w="300"/>
              <w:gridCol w:w="358"/>
            </w:tblGrid>
            <w:tr w:rsidR="00BD0106">
              <w:trPr>
                <w:trHeight w:val="317"/>
              </w:trPr>
              <w:tc>
                <w:tcPr>
                  <w:tcW w:w="2160" w:type="dxa"/>
                  <w:gridSpan w:val="7"/>
                  <w:shd w:val="clear" w:color="auto" w:fill="auto"/>
                  <w:vAlign w:val="center"/>
                </w:tcPr>
                <w:p w:rsidR="00BD0106" w:rsidRDefault="006E3509">
                  <w:pPr>
                    <w:pStyle w:val="Month"/>
                    <w:framePr w:hSpace="0" w:wrap="around" w:hAnchor="page" w:y="577"/>
                    <w:suppressOverlap/>
                  </w:pPr>
                  <w:r>
                    <w:t>december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M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W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TH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F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ysoftheWeek"/>
                    <w:framePr w:hSpace="0" w:wrap="around" w:hAnchor="page" w:y="577"/>
                    <w:suppressOverlap/>
                  </w:pPr>
                  <w:r>
                    <w:t>S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6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7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12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13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14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16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17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18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19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20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21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22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23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24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25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26</w:t>
                  </w: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27</w:t>
                  </w: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28</w:t>
                  </w: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29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30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6E3509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  <w:r>
                    <w:t>31</w:t>
                  </w: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  <w:rPr>
                      <w:szCs w:val="20"/>
                    </w:rPr>
                  </w:pPr>
                </w:p>
              </w:tc>
            </w:tr>
            <w:tr w:rsidR="00BD0106">
              <w:trPr>
                <w:trHeight w:val="203"/>
              </w:trPr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1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00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  <w:tc>
                <w:tcPr>
                  <w:tcW w:w="358" w:type="dxa"/>
                  <w:shd w:val="clear" w:color="auto" w:fill="auto"/>
                  <w:vAlign w:val="center"/>
                </w:tcPr>
                <w:p w:rsidR="00BD0106" w:rsidRDefault="00BD0106">
                  <w:pPr>
                    <w:pStyle w:val="Dates"/>
                    <w:framePr w:hSpace="0" w:wrap="around" w:hAnchor="page" w:y="577"/>
                    <w:suppressOverlap/>
                  </w:pPr>
                </w:p>
              </w:tc>
            </w:tr>
          </w:tbl>
          <w:p w:rsidR="00BD0106" w:rsidRDefault="00BD0106">
            <w:pPr>
              <w:pStyle w:val="Month"/>
              <w:framePr w:hSpace="0" w:wrap="auto" w:vAnchor="margin" w:hAnchor="text" w:xAlign="left" w:yAlign="inline"/>
            </w:pPr>
          </w:p>
        </w:tc>
      </w:tr>
    </w:tbl>
    <w:p w:rsidR="00BD0106" w:rsidRDefault="00BD0106">
      <w:bookmarkStart w:id="0" w:name="_GoBack"/>
      <w:bookmarkEnd w:id="0"/>
    </w:p>
    <w:sectPr w:rsidR="00BD0106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09"/>
    <w:rsid w:val="002D2F18"/>
    <w:rsid w:val="006E3509"/>
    <w:rsid w:val="00BD0106"/>
    <w:rsid w:val="00D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ajorHAnsi" w:hAnsiTheme="majorHAnsi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pPr>
      <w:framePr w:wrap="around" w:vAnchor="page" w:hAnchor="page" w:xAlign="center" w:y="721"/>
      <w:spacing w:after="0" w:line="240" w:lineRule="auto"/>
      <w:suppressOverlap/>
      <w:outlineLvl w:val="0"/>
    </w:pPr>
    <w:rPr>
      <w:color w:val="404040" w:themeColor="text1" w:themeTint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framePr w:wrap="around" w:vAnchor="page" w:hAnchor="page" w:xAlign="center" w:y="577"/>
      <w:spacing w:after="0" w:line="240" w:lineRule="auto"/>
      <w:suppressOverlap/>
      <w:outlineLvl w:val="1"/>
    </w:pPr>
    <w:rPr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framePr w:wrap="around" w:vAnchor="page" w:hAnchor="page" w:xAlign="center" w:y="721"/>
      <w:spacing w:after="0" w:line="240" w:lineRule="auto"/>
      <w:suppressOverlap/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tes">
    <w:name w:val="Notes"/>
    <w:basedOn w:val="Normal"/>
    <w:qFormat/>
    <w:pPr>
      <w:framePr w:wrap="around" w:vAnchor="page" w:hAnchor="page" w:xAlign="center" w:y="721"/>
      <w:spacing w:before="80" w:after="120" w:line="240" w:lineRule="auto"/>
      <w:suppressOverlap/>
    </w:pPr>
    <w:rPr>
      <w:rFonts w:asciiTheme="minorHAnsi" w:hAnsiTheme="minorHAnsi"/>
      <w:color w:val="0D0D0D" w:themeColor="text1" w:themeTint="F2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Month">
    <w:name w:val="Month"/>
    <w:basedOn w:val="Normal"/>
    <w:qFormat/>
    <w:pPr>
      <w:framePr w:hSpace="187" w:wrap="around" w:vAnchor="page" w:hAnchor="margin" w:xAlign="center" w:y="781"/>
      <w:spacing w:after="0" w:line="240" w:lineRule="auto"/>
    </w:pPr>
    <w:rPr>
      <w:sz w:val="22"/>
    </w:rPr>
  </w:style>
  <w:style w:type="paragraph" w:customStyle="1" w:styleId="DaysoftheWeek">
    <w:name w:val="Days of the Week"/>
    <w:basedOn w:val="Normal"/>
    <w:qFormat/>
    <w:pPr>
      <w:framePr w:hSpace="187" w:wrap="around" w:vAnchor="page" w:hAnchor="margin" w:xAlign="center" w:y="781"/>
      <w:spacing w:after="0" w:line="240" w:lineRule="auto"/>
      <w:jc w:val="center"/>
    </w:pPr>
    <w:rPr>
      <w:rFonts w:asciiTheme="minorHAnsi" w:hAnsiTheme="minorHAnsi"/>
      <w:color w:val="7F7F7F" w:themeColor="text1" w:themeTint="80"/>
      <w:sz w:val="14"/>
      <w:szCs w:val="14"/>
    </w:rPr>
  </w:style>
  <w:style w:type="paragraph" w:customStyle="1" w:styleId="Dates">
    <w:name w:val="Dates"/>
    <w:basedOn w:val="Normal"/>
    <w:qFormat/>
    <w:pPr>
      <w:framePr w:hSpace="187" w:wrap="around" w:vAnchor="page" w:hAnchor="margin" w:xAlign="center" w:y="781"/>
      <w:spacing w:after="0" w:line="240" w:lineRule="auto"/>
      <w:jc w:val="center"/>
    </w:pPr>
    <w:rPr>
      <w:rFonts w:asciiTheme="minorHAnsi" w:hAnsiTheme="minorHAnsi"/>
      <w:sz w:val="14"/>
      <w:szCs w:val="14"/>
    </w:rPr>
  </w:style>
  <w:style w:type="paragraph" w:customStyle="1" w:styleId="StartandEndDates">
    <w:name w:val="Start and End Dates"/>
    <w:basedOn w:val="Normal"/>
    <w:qFormat/>
    <w:pPr>
      <w:framePr w:wrap="around" w:vAnchor="page" w:hAnchor="page" w:xAlign="center" w:y="721"/>
      <w:spacing w:after="0" w:line="240" w:lineRule="auto"/>
      <w:suppressOverlap/>
    </w:pPr>
    <w:rPr>
      <w:rFonts w:asciiTheme="minorHAnsi" w:hAnsiTheme="minorHAnsi"/>
      <w:color w:val="262626" w:themeColor="text1" w:themeTint="D9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04040" w:themeColor="text1" w:themeTint="BF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</w:rPr>
  </w:style>
  <w:style w:type="paragraph" w:customStyle="1" w:styleId="ProjectPhaseDescriptions">
    <w:name w:val="Project Phase Descriptions"/>
    <w:basedOn w:val="Normal"/>
    <w:qFormat/>
    <w:pPr>
      <w:framePr w:wrap="around" w:vAnchor="page" w:hAnchor="page" w:xAlign="center" w:y="721"/>
      <w:spacing w:after="0" w:line="240" w:lineRule="auto"/>
      <w:suppressOverlap/>
    </w:pPr>
    <w:rPr>
      <w:color w:val="0D0D0D" w:themeColor="text1" w:themeTint="F2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ajorHAnsi" w:hAnsiTheme="majorHAnsi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pPr>
      <w:framePr w:wrap="around" w:vAnchor="page" w:hAnchor="page" w:xAlign="center" w:y="721"/>
      <w:spacing w:after="0" w:line="240" w:lineRule="auto"/>
      <w:suppressOverlap/>
      <w:outlineLvl w:val="0"/>
    </w:pPr>
    <w:rPr>
      <w:color w:val="404040" w:themeColor="text1" w:themeTint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framePr w:wrap="around" w:vAnchor="page" w:hAnchor="page" w:xAlign="center" w:y="577"/>
      <w:spacing w:after="0" w:line="240" w:lineRule="auto"/>
      <w:suppressOverlap/>
      <w:outlineLvl w:val="1"/>
    </w:pPr>
    <w:rPr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framePr w:wrap="around" w:vAnchor="page" w:hAnchor="page" w:xAlign="center" w:y="721"/>
      <w:spacing w:after="0" w:line="240" w:lineRule="auto"/>
      <w:suppressOverlap/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tes">
    <w:name w:val="Notes"/>
    <w:basedOn w:val="Normal"/>
    <w:qFormat/>
    <w:pPr>
      <w:framePr w:wrap="around" w:vAnchor="page" w:hAnchor="page" w:xAlign="center" w:y="721"/>
      <w:spacing w:before="80" w:after="120" w:line="240" w:lineRule="auto"/>
      <w:suppressOverlap/>
    </w:pPr>
    <w:rPr>
      <w:rFonts w:asciiTheme="minorHAnsi" w:hAnsiTheme="minorHAnsi"/>
      <w:color w:val="0D0D0D" w:themeColor="text1" w:themeTint="F2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Month">
    <w:name w:val="Month"/>
    <w:basedOn w:val="Normal"/>
    <w:qFormat/>
    <w:pPr>
      <w:framePr w:hSpace="187" w:wrap="around" w:vAnchor="page" w:hAnchor="margin" w:xAlign="center" w:y="781"/>
      <w:spacing w:after="0" w:line="240" w:lineRule="auto"/>
    </w:pPr>
    <w:rPr>
      <w:sz w:val="22"/>
    </w:rPr>
  </w:style>
  <w:style w:type="paragraph" w:customStyle="1" w:styleId="DaysoftheWeek">
    <w:name w:val="Days of the Week"/>
    <w:basedOn w:val="Normal"/>
    <w:qFormat/>
    <w:pPr>
      <w:framePr w:hSpace="187" w:wrap="around" w:vAnchor="page" w:hAnchor="margin" w:xAlign="center" w:y="781"/>
      <w:spacing w:after="0" w:line="240" w:lineRule="auto"/>
      <w:jc w:val="center"/>
    </w:pPr>
    <w:rPr>
      <w:rFonts w:asciiTheme="minorHAnsi" w:hAnsiTheme="minorHAnsi"/>
      <w:color w:val="7F7F7F" w:themeColor="text1" w:themeTint="80"/>
      <w:sz w:val="14"/>
      <w:szCs w:val="14"/>
    </w:rPr>
  </w:style>
  <w:style w:type="paragraph" w:customStyle="1" w:styleId="Dates">
    <w:name w:val="Dates"/>
    <w:basedOn w:val="Normal"/>
    <w:qFormat/>
    <w:pPr>
      <w:framePr w:hSpace="187" w:wrap="around" w:vAnchor="page" w:hAnchor="margin" w:xAlign="center" w:y="781"/>
      <w:spacing w:after="0" w:line="240" w:lineRule="auto"/>
      <w:jc w:val="center"/>
    </w:pPr>
    <w:rPr>
      <w:rFonts w:asciiTheme="minorHAnsi" w:hAnsiTheme="minorHAnsi"/>
      <w:sz w:val="14"/>
      <w:szCs w:val="14"/>
    </w:rPr>
  </w:style>
  <w:style w:type="paragraph" w:customStyle="1" w:styleId="StartandEndDates">
    <w:name w:val="Start and End Dates"/>
    <w:basedOn w:val="Normal"/>
    <w:qFormat/>
    <w:pPr>
      <w:framePr w:wrap="around" w:vAnchor="page" w:hAnchor="page" w:xAlign="center" w:y="721"/>
      <w:spacing w:after="0" w:line="240" w:lineRule="auto"/>
      <w:suppressOverlap/>
    </w:pPr>
    <w:rPr>
      <w:rFonts w:asciiTheme="minorHAnsi" w:hAnsiTheme="minorHAnsi"/>
      <w:color w:val="262626" w:themeColor="text1" w:themeTint="D9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04040" w:themeColor="text1" w:themeTint="BF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</w:rPr>
  </w:style>
  <w:style w:type="paragraph" w:customStyle="1" w:styleId="ProjectPhaseDescriptions">
    <w:name w:val="Project Phase Descriptions"/>
    <w:basedOn w:val="Normal"/>
    <w:qFormat/>
    <w:pPr>
      <w:framePr w:wrap="around" w:vAnchor="page" w:hAnchor="page" w:xAlign="center" w:y="721"/>
      <w:spacing w:after="0" w:line="240" w:lineRule="auto"/>
      <w:suppressOverlap/>
    </w:pPr>
    <w:rPr>
      <w:color w:val="0D0D0D" w:themeColor="text1" w:themeTint="F2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oumna&#239;%20Gauss\AppData\Roaming\Microsoft\Templates\2008EventSchedulePlann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1C214C9F014744ABEE4251834C3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346DC-C191-48EB-8A0B-C44761D75662}"/>
      </w:docPartPr>
      <w:docPartBody>
        <w:p w:rsidR="00000000" w:rsidRDefault="00160A73">
          <w:pPr>
            <w:pStyle w:val="9D1C214C9F014744ABEE4251834C3A2E"/>
          </w:pPr>
          <w:r>
            <w:t>[organizer’s name]</w:t>
          </w:r>
        </w:p>
      </w:docPartBody>
    </w:docPart>
    <w:docPart>
      <w:docPartPr>
        <w:name w:val="8FEEE96FBBED4321978910A3EA77E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E9AC5-7ADE-41C5-8AB4-8DC5004D6B1F}"/>
      </w:docPartPr>
      <w:docPartBody>
        <w:p w:rsidR="00000000" w:rsidRDefault="00160A73">
          <w:pPr>
            <w:pStyle w:val="8FEEE96FBBED4321978910A3EA77E988"/>
          </w:pPr>
          <w:r>
            <w:t>[Phase 1]</w:t>
          </w:r>
        </w:p>
      </w:docPartBody>
    </w:docPart>
    <w:docPart>
      <w:docPartPr>
        <w:name w:val="70ABEC6B65D14E929AE656555117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B1ADA-A663-402F-8015-65B7964DF65E}"/>
      </w:docPartPr>
      <w:docPartBody>
        <w:p w:rsidR="00000000" w:rsidRDefault="00160A73">
          <w:pPr>
            <w:pStyle w:val="70ABEC6B65D14E929AE656555117E9D9"/>
          </w:pPr>
          <w:r>
            <w:t>[Pick the date]</w:t>
          </w:r>
        </w:p>
      </w:docPartBody>
    </w:docPart>
    <w:docPart>
      <w:docPartPr>
        <w:name w:val="F6383EC97AD74251A4A0967FB809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425F7-1B00-4D53-89D1-460AE8F355D4}"/>
      </w:docPartPr>
      <w:docPartBody>
        <w:p w:rsidR="00000000" w:rsidRDefault="00160A73">
          <w:pPr>
            <w:pStyle w:val="F6383EC97AD74251A4A0967FB809E8C1"/>
          </w:pPr>
          <w:r>
            <w:t>[Pick The Date]</w:t>
          </w:r>
        </w:p>
      </w:docPartBody>
    </w:docPart>
    <w:docPart>
      <w:docPartPr>
        <w:name w:val="FE48AB2E399D43059F8345DC33DF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A0CF3-E961-4CB4-97F2-2CBF354AB969}"/>
      </w:docPartPr>
      <w:docPartBody>
        <w:p w:rsidR="00000000" w:rsidRDefault="00160A73">
          <w:pPr>
            <w:pStyle w:val="FE48AB2E399D43059F8345DC33DF8778"/>
          </w:pPr>
          <w:r>
            <w:t xml:space="preserve">[Pick The Date] </w:t>
          </w:r>
        </w:p>
      </w:docPartBody>
    </w:docPart>
    <w:docPart>
      <w:docPartPr>
        <w:name w:val="A98FE6A638B34506802F466429990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17C95-2230-4ADF-9B33-493C0CC1C4DC}"/>
      </w:docPartPr>
      <w:docPartBody>
        <w:p w:rsidR="00000000" w:rsidRDefault="00160A73">
          <w:pPr>
            <w:pStyle w:val="A98FE6A638B34506802F466429990C25"/>
          </w:pPr>
          <w:r>
            <w:t>[Phase 2]</w:t>
          </w:r>
        </w:p>
      </w:docPartBody>
    </w:docPart>
    <w:docPart>
      <w:docPartPr>
        <w:name w:val="B1BD181628BC42D3A9414B8F1231A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BB26A-1466-43DB-A6B1-0A8030460DED}"/>
      </w:docPartPr>
      <w:docPartBody>
        <w:p w:rsidR="00000000" w:rsidRDefault="00160A73">
          <w:pPr>
            <w:pStyle w:val="B1BD181628BC42D3A9414B8F1231A3C5"/>
          </w:pPr>
          <w:r>
            <w:t xml:space="preserve">Select the </w:t>
          </w:r>
          <w:r>
            <w:rPr>
              <w:rFonts w:eastAsiaTheme="minorHAnsi"/>
            </w:rPr>
            <w:t>Date</w:t>
          </w:r>
        </w:p>
      </w:docPartBody>
    </w:docPart>
    <w:docPart>
      <w:docPartPr>
        <w:name w:val="D3E8CA3719EE4D9E9EF6A4D258F73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EBD92-7763-4F70-82DF-4934AC3156A5}"/>
      </w:docPartPr>
      <w:docPartBody>
        <w:p w:rsidR="00000000" w:rsidRDefault="00160A73">
          <w:pPr>
            <w:pStyle w:val="D3E8CA3719EE4D9E9EF6A4D258F73C44"/>
          </w:pPr>
          <w:r>
            <w:t xml:space="preserve">Select the </w:t>
          </w:r>
          <w:r>
            <w:rPr>
              <w:rFonts w:eastAsiaTheme="minorHAnsi"/>
            </w:rPr>
            <w:t>Date</w:t>
          </w:r>
        </w:p>
      </w:docPartBody>
    </w:docPart>
    <w:docPart>
      <w:docPartPr>
        <w:name w:val="35A480329CB5468581AF63961944E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79E1E-7D98-4D8C-9B9D-5AC405BF835A}"/>
      </w:docPartPr>
      <w:docPartBody>
        <w:p w:rsidR="00000000" w:rsidRDefault="00160A73">
          <w:pPr>
            <w:pStyle w:val="35A480329CB5468581AF63961944E89D"/>
          </w:pPr>
          <w:r>
            <w:t xml:space="preserve">[Pick The Date] </w:t>
          </w:r>
        </w:p>
      </w:docPartBody>
    </w:docPart>
    <w:docPart>
      <w:docPartPr>
        <w:name w:val="0D4ED1D6EA294E938AF3B31589A4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16EC6-3445-4AE5-8298-6C1F4BC45141}"/>
      </w:docPartPr>
      <w:docPartBody>
        <w:p w:rsidR="00000000" w:rsidRDefault="00160A73">
          <w:pPr>
            <w:pStyle w:val="0D4ED1D6EA294E938AF3B31589A42EFA"/>
          </w:pPr>
          <w:r>
            <w:t xml:space="preserve">[Pick The Date] </w:t>
          </w:r>
        </w:p>
      </w:docPartBody>
    </w:docPart>
    <w:docPart>
      <w:docPartPr>
        <w:name w:val="6215E372D8FF46E69C8B63B1054A1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68ADD-4273-48D8-987B-C6CAB940D96B}"/>
      </w:docPartPr>
      <w:docPartBody>
        <w:p w:rsidR="00000000" w:rsidRDefault="00160A73">
          <w:pPr>
            <w:pStyle w:val="6215E372D8FF46E69C8B63B1054A105E"/>
          </w:pPr>
          <w:r>
            <w:t>[Phase 3]</w:t>
          </w:r>
        </w:p>
      </w:docPartBody>
    </w:docPart>
    <w:docPart>
      <w:docPartPr>
        <w:name w:val="FFAA3451D8BB420CAB95A1DA1CAD8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57DE3-2825-4D40-A04E-34C6AD4459ED}"/>
      </w:docPartPr>
      <w:docPartBody>
        <w:p w:rsidR="00000000" w:rsidRDefault="00160A73">
          <w:pPr>
            <w:pStyle w:val="FFAA3451D8BB420CAB95A1DA1CAD8069"/>
          </w:pPr>
          <w:r>
            <w:t xml:space="preserve">Select the </w:t>
          </w:r>
          <w:r>
            <w:rPr>
              <w:rFonts w:eastAsiaTheme="minorHAnsi"/>
            </w:rPr>
            <w:t>Date</w:t>
          </w:r>
        </w:p>
      </w:docPartBody>
    </w:docPart>
    <w:docPart>
      <w:docPartPr>
        <w:name w:val="1EF64ABA34904DAA8E2155D1266A0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35336-3227-4852-89EE-5BAC7DAB2F24}"/>
      </w:docPartPr>
      <w:docPartBody>
        <w:p w:rsidR="00000000" w:rsidRDefault="00160A73">
          <w:pPr>
            <w:pStyle w:val="1EF64ABA34904DAA8E2155D1266A0FF5"/>
          </w:pPr>
          <w:r>
            <w:t>[Pick The Date]</w:t>
          </w:r>
        </w:p>
      </w:docPartBody>
    </w:docPart>
    <w:docPart>
      <w:docPartPr>
        <w:name w:val="B08D1A2E0DF34683835F8C2A7A6EE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27E56-B599-433C-B32E-1A992F97BD39}"/>
      </w:docPartPr>
      <w:docPartBody>
        <w:p w:rsidR="00000000" w:rsidRDefault="00160A73">
          <w:pPr>
            <w:pStyle w:val="B08D1A2E0DF34683835F8C2A7A6EE70D"/>
          </w:pPr>
          <w:r>
            <w:t xml:space="preserve">[Pick The Date] </w:t>
          </w:r>
        </w:p>
      </w:docPartBody>
    </w:docPart>
    <w:docPart>
      <w:docPartPr>
        <w:name w:val="6325C5FA87184287A624BD1919E4A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4375B-4A06-4973-A205-D4D4CF8D9AF9}"/>
      </w:docPartPr>
      <w:docPartBody>
        <w:p w:rsidR="00000000" w:rsidRDefault="00160A73">
          <w:pPr>
            <w:pStyle w:val="6325C5FA87184287A624BD1919E4AC81"/>
          </w:pPr>
          <w:r>
            <w:t>[Phase 4]</w:t>
          </w:r>
        </w:p>
      </w:docPartBody>
    </w:docPart>
    <w:docPart>
      <w:docPartPr>
        <w:name w:val="7366E07D5BEF49FC9DCF041C7289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CE67D-28E0-4D98-BD4E-68674B2C6572}"/>
      </w:docPartPr>
      <w:docPartBody>
        <w:p w:rsidR="00000000" w:rsidRDefault="00160A73">
          <w:pPr>
            <w:pStyle w:val="7366E07D5BEF49FC9DCF041C7289898B"/>
          </w:pPr>
          <w:r>
            <w:t xml:space="preserve">Select the </w:t>
          </w:r>
          <w:r>
            <w:rPr>
              <w:rFonts w:eastAsiaTheme="minorHAnsi"/>
            </w:rPr>
            <w:t>Date</w:t>
          </w:r>
        </w:p>
      </w:docPartBody>
    </w:docPart>
    <w:docPart>
      <w:docPartPr>
        <w:name w:val="07FD16A7018D4658B7892F1E74F7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64E51-8919-4637-8B1D-7A1A3624A476}"/>
      </w:docPartPr>
      <w:docPartBody>
        <w:p w:rsidR="00000000" w:rsidRDefault="00160A73">
          <w:pPr>
            <w:pStyle w:val="07FD16A7018D4658B7892F1E74F72E34"/>
          </w:pPr>
          <w:r>
            <w:t xml:space="preserve">Select the </w:t>
          </w:r>
          <w:r>
            <w:rPr>
              <w:rFonts w:eastAsiaTheme="minorHAnsi"/>
            </w:rPr>
            <w:t>Date</w:t>
          </w:r>
        </w:p>
      </w:docPartBody>
    </w:docPart>
    <w:docPart>
      <w:docPartPr>
        <w:name w:val="536629609CEA4180835372924AA6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6C597-5EC7-4378-895B-7DAB65E0B164}"/>
      </w:docPartPr>
      <w:docPartBody>
        <w:p w:rsidR="00000000" w:rsidRDefault="00160A73">
          <w:pPr>
            <w:pStyle w:val="536629609CEA4180835372924AA66571"/>
          </w:pPr>
          <w:r>
            <w:t xml:space="preserve">[Pick The Date] </w:t>
          </w:r>
        </w:p>
      </w:docPartBody>
    </w:docPart>
    <w:docPart>
      <w:docPartPr>
        <w:name w:val="BE5A5A55A3234453884B0FD07D353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C3E04-6B5A-4C33-B33F-4AD3BBC9F935}"/>
      </w:docPartPr>
      <w:docPartBody>
        <w:p w:rsidR="00000000" w:rsidRDefault="00160A73">
          <w:pPr>
            <w:pStyle w:val="BE5A5A55A3234453884B0FD07D3534FC"/>
          </w:pPr>
          <w:r>
            <w:t xml:space="preserve">[Pick The Date] </w:t>
          </w:r>
        </w:p>
      </w:docPartBody>
    </w:docPart>
    <w:docPart>
      <w:docPartPr>
        <w:name w:val="98C29C3B4A5C43F7BD3320E62E367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0A6D8-82EB-40C2-9D94-B1DA02A19DA6}"/>
      </w:docPartPr>
      <w:docPartBody>
        <w:p w:rsidR="00000000" w:rsidRDefault="00160A73">
          <w:pPr>
            <w:pStyle w:val="98C29C3B4A5C43F7BD3320E62E367023"/>
          </w:pPr>
          <w:r>
            <w:t>[Phase 5]</w:t>
          </w:r>
        </w:p>
      </w:docPartBody>
    </w:docPart>
    <w:docPart>
      <w:docPartPr>
        <w:name w:val="3E69478E5543467386405FB31DAD1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5163-7E6C-466E-8034-3DBC11E5EBD3}"/>
      </w:docPartPr>
      <w:docPartBody>
        <w:p w:rsidR="00000000" w:rsidRDefault="00160A73">
          <w:pPr>
            <w:pStyle w:val="3E69478E5543467386405FB31DAD1C66"/>
          </w:pPr>
          <w:r>
            <w:t xml:space="preserve">Select the </w:t>
          </w:r>
          <w:r>
            <w:rPr>
              <w:rFonts w:eastAsiaTheme="minorHAnsi"/>
            </w:rPr>
            <w:t>Date</w:t>
          </w:r>
        </w:p>
      </w:docPartBody>
    </w:docPart>
    <w:docPart>
      <w:docPartPr>
        <w:name w:val="D601C78BE7A14165A6D2BF3763741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81E73-9D48-4A58-975D-0AD0F3E1E2E1}"/>
      </w:docPartPr>
      <w:docPartBody>
        <w:p w:rsidR="00000000" w:rsidRDefault="00160A73">
          <w:pPr>
            <w:pStyle w:val="D601C78BE7A14165A6D2BF376374176C"/>
          </w:pPr>
          <w:r>
            <w:t xml:space="preserve">Select the </w:t>
          </w:r>
          <w:r>
            <w:rPr>
              <w:rFonts w:eastAsiaTheme="minorHAnsi"/>
            </w:rPr>
            <w:t>Date</w:t>
          </w:r>
        </w:p>
      </w:docPartBody>
    </w:docPart>
    <w:docPart>
      <w:docPartPr>
        <w:name w:val="F185D4BD6CF74FFEA8AFD3A864243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F0946-CC4C-4D13-A595-E492C406801E}"/>
      </w:docPartPr>
      <w:docPartBody>
        <w:p w:rsidR="00000000" w:rsidRDefault="00160A73">
          <w:pPr>
            <w:pStyle w:val="F185D4BD6CF74FFEA8AFD3A8642433C9"/>
          </w:pPr>
          <w:r>
            <w:t>[Pick The Date]</w:t>
          </w:r>
        </w:p>
      </w:docPartBody>
    </w:docPart>
    <w:docPart>
      <w:docPartPr>
        <w:name w:val="CE02EBE9EF2C4CBF87EB5E2E50D6E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2A530-9B9A-4139-9A61-FFB835C5B23C}"/>
      </w:docPartPr>
      <w:docPartBody>
        <w:p w:rsidR="00000000" w:rsidRDefault="00160A73">
          <w:pPr>
            <w:pStyle w:val="CE02EBE9EF2C4CBF87EB5E2E50D6EA7F"/>
          </w:pPr>
          <w:r>
            <w:t xml:space="preserve">[Pick The Date] </w:t>
          </w:r>
        </w:p>
      </w:docPartBody>
    </w:docPart>
    <w:docPart>
      <w:docPartPr>
        <w:name w:val="AB6E71181D6C4693A5B72E9C32302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A863B-D6F8-43C5-82BD-2150629EAD8D}"/>
      </w:docPartPr>
      <w:docPartBody>
        <w:p w:rsidR="00000000" w:rsidRDefault="00160A73">
          <w:pPr>
            <w:pStyle w:val="AB6E71181D6C4693A5B72E9C323024A1"/>
          </w:pPr>
          <w:r>
            <w:t>[Pick The Date]</w:t>
          </w:r>
        </w:p>
      </w:docPartBody>
    </w:docPart>
    <w:docPart>
      <w:docPartPr>
        <w:name w:val="D83A56F885EB4997B5AF87EB76EBB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AC968-DEE1-468B-A016-FC3FFFD54245}"/>
      </w:docPartPr>
      <w:docPartBody>
        <w:p w:rsidR="00000000" w:rsidRDefault="00160A73">
          <w:pPr>
            <w:pStyle w:val="D83A56F885EB4997B5AF87EB76EBB966"/>
          </w:pPr>
          <w:r>
            <w:t xml:space="preserve">[Pick The Date] </w:t>
          </w:r>
        </w:p>
      </w:docPartBody>
    </w:docPart>
    <w:docPart>
      <w:docPartPr>
        <w:name w:val="16A50E9CC65E496689C35A6ED696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F850E-911F-4F6F-BCA4-3A7EEBCE1B92}"/>
      </w:docPartPr>
      <w:docPartBody>
        <w:p w:rsidR="00000000" w:rsidRDefault="00160A73">
          <w:pPr>
            <w:pStyle w:val="16A50E9CC65E496689C35A6ED69629F0"/>
          </w:pPr>
          <w:r>
            <w:t xml:space="preserve">[Pick The Date] </w:t>
          </w:r>
        </w:p>
      </w:docPartBody>
    </w:docPart>
    <w:docPart>
      <w:docPartPr>
        <w:name w:val="541B480940024CCFABAE0823AA86D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E3D8C-DC59-45EA-B793-F67CCC7CB40B}"/>
      </w:docPartPr>
      <w:docPartBody>
        <w:p w:rsidR="00000000" w:rsidRDefault="00160A73">
          <w:pPr>
            <w:pStyle w:val="541B480940024CCFABAE0823AA86D525"/>
          </w:pPr>
          <w:r>
            <w:t>[Pick The D</w:t>
          </w:r>
          <w:r>
            <w:t xml:space="preserve">ate] </w:t>
          </w:r>
        </w:p>
      </w:docPartBody>
    </w:docPart>
    <w:docPart>
      <w:docPartPr>
        <w:name w:val="5BAB8E846EC046058F470EEA42E66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292E5-D2E5-44F1-B9C1-1FB99AC45F2A}"/>
      </w:docPartPr>
      <w:docPartBody>
        <w:p w:rsidR="00000000" w:rsidRDefault="00160A73">
          <w:pPr>
            <w:pStyle w:val="5BAB8E846EC046058F470EEA42E66E8F"/>
          </w:pPr>
          <w:r>
            <w:t xml:space="preserve">[Pick The Date] </w:t>
          </w:r>
        </w:p>
      </w:docPartBody>
    </w:docPart>
    <w:docPart>
      <w:docPartPr>
        <w:name w:val="621F9D7A55DE467F8CC15BE243DAC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D3E68-5A34-445F-9D71-7F94F823A6F2}"/>
      </w:docPartPr>
      <w:docPartBody>
        <w:p w:rsidR="00000000" w:rsidRDefault="00160A73">
          <w:pPr>
            <w:pStyle w:val="621F9D7A55DE467F8CC15BE243DAC7CB"/>
          </w:pPr>
          <w:r>
            <w:t xml:space="preserve">[Pick The Date] </w:t>
          </w:r>
        </w:p>
      </w:docPartBody>
    </w:docPart>
    <w:docPart>
      <w:docPartPr>
        <w:name w:val="5790EC9649AD44B5B383533BBE3C1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7D1F2-9F2E-4970-B673-0F40B9D6FE6C}"/>
      </w:docPartPr>
      <w:docPartBody>
        <w:p w:rsidR="00000000" w:rsidRDefault="00160A73">
          <w:pPr>
            <w:pStyle w:val="5790EC9649AD44B5B383533BBE3C1540"/>
          </w:pPr>
          <w:r>
            <w:t xml:space="preserve">[Pick The Date] </w:t>
          </w:r>
        </w:p>
      </w:docPartBody>
    </w:docPart>
    <w:docPart>
      <w:docPartPr>
        <w:name w:val="89AAD3A788D14360A786E55DB454A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7E9AE-7842-413E-B881-E0EEB633AF20}"/>
      </w:docPartPr>
      <w:docPartBody>
        <w:p w:rsidR="00000000" w:rsidRDefault="00160A73">
          <w:pPr>
            <w:pStyle w:val="89AAD3A788D14360A786E55DB454AD05"/>
          </w:pPr>
          <w:r>
            <w:t xml:space="preserve">[Pick The Date]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73"/>
    <w:rsid w:val="0016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65CCCD18E74CD78D7347F88F27A90E">
    <w:name w:val="9565CCCD18E74CD78D7347F88F27A90E"/>
  </w:style>
  <w:style w:type="paragraph" w:customStyle="1" w:styleId="9D1C214C9F014744ABEE4251834C3A2E">
    <w:name w:val="9D1C214C9F014744ABEE4251834C3A2E"/>
  </w:style>
  <w:style w:type="paragraph" w:customStyle="1" w:styleId="Notes">
    <w:name w:val="Notes"/>
    <w:basedOn w:val="Normal"/>
    <w:qFormat/>
    <w:pPr>
      <w:framePr w:wrap="around" w:vAnchor="page" w:hAnchor="page" w:xAlign="center" w:y="721"/>
      <w:spacing w:before="80" w:after="120" w:line="240" w:lineRule="auto"/>
      <w:suppressOverlap/>
    </w:pPr>
    <w:rPr>
      <w:rFonts w:eastAsiaTheme="minorHAnsi"/>
      <w:color w:val="404040" w:themeColor="text1" w:themeTint="BF"/>
      <w:sz w:val="16"/>
      <w:szCs w:val="16"/>
      <w:lang w:val="en-US" w:eastAsia="en-US"/>
    </w:rPr>
  </w:style>
  <w:style w:type="paragraph" w:customStyle="1" w:styleId="8FEEE96FBBED4321978910A3EA77E988">
    <w:name w:val="8FEEE96FBBED4321978910A3EA77E988"/>
  </w:style>
  <w:style w:type="paragraph" w:customStyle="1" w:styleId="70ABEC6B65D14E929AE656555117E9D9">
    <w:name w:val="70ABEC6B65D14E929AE656555117E9D9"/>
  </w:style>
  <w:style w:type="paragraph" w:customStyle="1" w:styleId="F6383EC97AD74251A4A0967FB809E8C1">
    <w:name w:val="F6383EC97AD74251A4A0967FB809E8C1"/>
  </w:style>
  <w:style w:type="paragraph" w:customStyle="1" w:styleId="FE48AB2E399D43059F8345DC33DF8778">
    <w:name w:val="FE48AB2E399D43059F8345DC33DF8778"/>
  </w:style>
  <w:style w:type="paragraph" w:customStyle="1" w:styleId="A98FE6A638B34506802F466429990C25">
    <w:name w:val="A98FE6A638B34506802F466429990C25"/>
  </w:style>
  <w:style w:type="paragraph" w:customStyle="1" w:styleId="B1BD181628BC42D3A9414B8F1231A3C5">
    <w:name w:val="B1BD181628BC42D3A9414B8F1231A3C5"/>
  </w:style>
  <w:style w:type="paragraph" w:customStyle="1" w:styleId="D3E8CA3719EE4D9E9EF6A4D258F73C44">
    <w:name w:val="D3E8CA3719EE4D9E9EF6A4D258F73C44"/>
  </w:style>
  <w:style w:type="paragraph" w:customStyle="1" w:styleId="35A480329CB5468581AF63961944E89D">
    <w:name w:val="35A480329CB5468581AF63961944E89D"/>
  </w:style>
  <w:style w:type="paragraph" w:customStyle="1" w:styleId="0D4ED1D6EA294E938AF3B31589A42EFA">
    <w:name w:val="0D4ED1D6EA294E938AF3B31589A42EFA"/>
  </w:style>
  <w:style w:type="paragraph" w:customStyle="1" w:styleId="6215E372D8FF46E69C8B63B1054A105E">
    <w:name w:val="6215E372D8FF46E69C8B63B1054A105E"/>
  </w:style>
  <w:style w:type="paragraph" w:customStyle="1" w:styleId="FFAA3451D8BB420CAB95A1DA1CAD8069">
    <w:name w:val="FFAA3451D8BB420CAB95A1DA1CAD8069"/>
  </w:style>
  <w:style w:type="paragraph" w:customStyle="1" w:styleId="2BBA7B8A0C0A46C7AE8851403531FAFC">
    <w:name w:val="2BBA7B8A0C0A46C7AE8851403531FAFC"/>
  </w:style>
  <w:style w:type="paragraph" w:customStyle="1" w:styleId="1EF64ABA34904DAA8E2155D1266A0FF5">
    <w:name w:val="1EF64ABA34904DAA8E2155D1266A0FF5"/>
  </w:style>
  <w:style w:type="paragraph" w:customStyle="1" w:styleId="B08D1A2E0DF34683835F8C2A7A6EE70D">
    <w:name w:val="B08D1A2E0DF34683835F8C2A7A6EE70D"/>
  </w:style>
  <w:style w:type="paragraph" w:customStyle="1" w:styleId="6325C5FA87184287A624BD1919E4AC81">
    <w:name w:val="6325C5FA87184287A624BD1919E4AC81"/>
  </w:style>
  <w:style w:type="paragraph" w:customStyle="1" w:styleId="7366E07D5BEF49FC9DCF041C7289898B">
    <w:name w:val="7366E07D5BEF49FC9DCF041C7289898B"/>
  </w:style>
  <w:style w:type="paragraph" w:customStyle="1" w:styleId="07FD16A7018D4658B7892F1E74F72E34">
    <w:name w:val="07FD16A7018D4658B7892F1E74F72E34"/>
  </w:style>
  <w:style w:type="paragraph" w:customStyle="1" w:styleId="536629609CEA4180835372924AA66571">
    <w:name w:val="536629609CEA4180835372924AA66571"/>
  </w:style>
  <w:style w:type="paragraph" w:customStyle="1" w:styleId="BE5A5A55A3234453884B0FD07D3534FC">
    <w:name w:val="BE5A5A55A3234453884B0FD07D3534FC"/>
  </w:style>
  <w:style w:type="paragraph" w:customStyle="1" w:styleId="98C29C3B4A5C43F7BD3320E62E367023">
    <w:name w:val="98C29C3B4A5C43F7BD3320E62E367023"/>
  </w:style>
  <w:style w:type="paragraph" w:customStyle="1" w:styleId="3E69478E5543467386405FB31DAD1C66">
    <w:name w:val="3E69478E5543467386405FB31DAD1C66"/>
  </w:style>
  <w:style w:type="paragraph" w:customStyle="1" w:styleId="D601C78BE7A14165A6D2BF376374176C">
    <w:name w:val="D601C78BE7A14165A6D2BF376374176C"/>
  </w:style>
  <w:style w:type="paragraph" w:customStyle="1" w:styleId="F185D4BD6CF74FFEA8AFD3A8642433C9">
    <w:name w:val="F185D4BD6CF74FFEA8AFD3A8642433C9"/>
  </w:style>
  <w:style w:type="paragraph" w:customStyle="1" w:styleId="CE02EBE9EF2C4CBF87EB5E2E50D6EA7F">
    <w:name w:val="CE02EBE9EF2C4CBF87EB5E2E50D6EA7F"/>
  </w:style>
  <w:style w:type="paragraph" w:customStyle="1" w:styleId="AB6E71181D6C4693A5B72E9C323024A1">
    <w:name w:val="AB6E71181D6C4693A5B72E9C323024A1"/>
  </w:style>
  <w:style w:type="paragraph" w:customStyle="1" w:styleId="D83A56F885EB4997B5AF87EB76EBB966">
    <w:name w:val="D83A56F885EB4997B5AF87EB76EBB966"/>
  </w:style>
  <w:style w:type="paragraph" w:customStyle="1" w:styleId="16A50E9CC65E496689C35A6ED69629F0">
    <w:name w:val="16A50E9CC65E496689C35A6ED69629F0"/>
  </w:style>
  <w:style w:type="paragraph" w:customStyle="1" w:styleId="541B480940024CCFABAE0823AA86D525">
    <w:name w:val="541B480940024CCFABAE0823AA86D525"/>
  </w:style>
  <w:style w:type="paragraph" w:customStyle="1" w:styleId="5BAB8E846EC046058F470EEA42E66E8F">
    <w:name w:val="5BAB8E846EC046058F470EEA42E66E8F"/>
  </w:style>
  <w:style w:type="paragraph" w:customStyle="1" w:styleId="621F9D7A55DE467F8CC15BE243DAC7CB">
    <w:name w:val="621F9D7A55DE467F8CC15BE243DAC7CB"/>
  </w:style>
  <w:style w:type="paragraph" w:customStyle="1" w:styleId="5790EC9649AD44B5B383533BBE3C1540">
    <w:name w:val="5790EC9649AD44B5B383533BBE3C1540"/>
  </w:style>
  <w:style w:type="paragraph" w:customStyle="1" w:styleId="89AAD3A788D14360A786E55DB454AD05">
    <w:name w:val="89AAD3A788D14360A786E55DB454AD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65CCCD18E74CD78D7347F88F27A90E">
    <w:name w:val="9565CCCD18E74CD78D7347F88F27A90E"/>
  </w:style>
  <w:style w:type="paragraph" w:customStyle="1" w:styleId="9D1C214C9F014744ABEE4251834C3A2E">
    <w:name w:val="9D1C214C9F014744ABEE4251834C3A2E"/>
  </w:style>
  <w:style w:type="paragraph" w:customStyle="1" w:styleId="Notes">
    <w:name w:val="Notes"/>
    <w:basedOn w:val="Normal"/>
    <w:qFormat/>
    <w:pPr>
      <w:framePr w:wrap="around" w:vAnchor="page" w:hAnchor="page" w:xAlign="center" w:y="721"/>
      <w:spacing w:before="80" w:after="120" w:line="240" w:lineRule="auto"/>
      <w:suppressOverlap/>
    </w:pPr>
    <w:rPr>
      <w:rFonts w:eastAsiaTheme="minorHAnsi"/>
      <w:color w:val="404040" w:themeColor="text1" w:themeTint="BF"/>
      <w:sz w:val="16"/>
      <w:szCs w:val="16"/>
      <w:lang w:val="en-US" w:eastAsia="en-US"/>
    </w:rPr>
  </w:style>
  <w:style w:type="paragraph" w:customStyle="1" w:styleId="8FEEE96FBBED4321978910A3EA77E988">
    <w:name w:val="8FEEE96FBBED4321978910A3EA77E988"/>
  </w:style>
  <w:style w:type="paragraph" w:customStyle="1" w:styleId="70ABEC6B65D14E929AE656555117E9D9">
    <w:name w:val="70ABEC6B65D14E929AE656555117E9D9"/>
  </w:style>
  <w:style w:type="paragraph" w:customStyle="1" w:styleId="F6383EC97AD74251A4A0967FB809E8C1">
    <w:name w:val="F6383EC97AD74251A4A0967FB809E8C1"/>
  </w:style>
  <w:style w:type="paragraph" w:customStyle="1" w:styleId="FE48AB2E399D43059F8345DC33DF8778">
    <w:name w:val="FE48AB2E399D43059F8345DC33DF8778"/>
  </w:style>
  <w:style w:type="paragraph" w:customStyle="1" w:styleId="A98FE6A638B34506802F466429990C25">
    <w:name w:val="A98FE6A638B34506802F466429990C25"/>
  </w:style>
  <w:style w:type="paragraph" w:customStyle="1" w:styleId="B1BD181628BC42D3A9414B8F1231A3C5">
    <w:name w:val="B1BD181628BC42D3A9414B8F1231A3C5"/>
  </w:style>
  <w:style w:type="paragraph" w:customStyle="1" w:styleId="D3E8CA3719EE4D9E9EF6A4D258F73C44">
    <w:name w:val="D3E8CA3719EE4D9E9EF6A4D258F73C44"/>
  </w:style>
  <w:style w:type="paragraph" w:customStyle="1" w:styleId="35A480329CB5468581AF63961944E89D">
    <w:name w:val="35A480329CB5468581AF63961944E89D"/>
  </w:style>
  <w:style w:type="paragraph" w:customStyle="1" w:styleId="0D4ED1D6EA294E938AF3B31589A42EFA">
    <w:name w:val="0D4ED1D6EA294E938AF3B31589A42EFA"/>
  </w:style>
  <w:style w:type="paragraph" w:customStyle="1" w:styleId="6215E372D8FF46E69C8B63B1054A105E">
    <w:name w:val="6215E372D8FF46E69C8B63B1054A105E"/>
  </w:style>
  <w:style w:type="paragraph" w:customStyle="1" w:styleId="FFAA3451D8BB420CAB95A1DA1CAD8069">
    <w:name w:val="FFAA3451D8BB420CAB95A1DA1CAD8069"/>
  </w:style>
  <w:style w:type="paragraph" w:customStyle="1" w:styleId="2BBA7B8A0C0A46C7AE8851403531FAFC">
    <w:name w:val="2BBA7B8A0C0A46C7AE8851403531FAFC"/>
  </w:style>
  <w:style w:type="paragraph" w:customStyle="1" w:styleId="1EF64ABA34904DAA8E2155D1266A0FF5">
    <w:name w:val="1EF64ABA34904DAA8E2155D1266A0FF5"/>
  </w:style>
  <w:style w:type="paragraph" w:customStyle="1" w:styleId="B08D1A2E0DF34683835F8C2A7A6EE70D">
    <w:name w:val="B08D1A2E0DF34683835F8C2A7A6EE70D"/>
  </w:style>
  <w:style w:type="paragraph" w:customStyle="1" w:styleId="6325C5FA87184287A624BD1919E4AC81">
    <w:name w:val="6325C5FA87184287A624BD1919E4AC81"/>
  </w:style>
  <w:style w:type="paragraph" w:customStyle="1" w:styleId="7366E07D5BEF49FC9DCF041C7289898B">
    <w:name w:val="7366E07D5BEF49FC9DCF041C7289898B"/>
  </w:style>
  <w:style w:type="paragraph" w:customStyle="1" w:styleId="07FD16A7018D4658B7892F1E74F72E34">
    <w:name w:val="07FD16A7018D4658B7892F1E74F72E34"/>
  </w:style>
  <w:style w:type="paragraph" w:customStyle="1" w:styleId="536629609CEA4180835372924AA66571">
    <w:name w:val="536629609CEA4180835372924AA66571"/>
  </w:style>
  <w:style w:type="paragraph" w:customStyle="1" w:styleId="BE5A5A55A3234453884B0FD07D3534FC">
    <w:name w:val="BE5A5A55A3234453884B0FD07D3534FC"/>
  </w:style>
  <w:style w:type="paragraph" w:customStyle="1" w:styleId="98C29C3B4A5C43F7BD3320E62E367023">
    <w:name w:val="98C29C3B4A5C43F7BD3320E62E367023"/>
  </w:style>
  <w:style w:type="paragraph" w:customStyle="1" w:styleId="3E69478E5543467386405FB31DAD1C66">
    <w:name w:val="3E69478E5543467386405FB31DAD1C66"/>
  </w:style>
  <w:style w:type="paragraph" w:customStyle="1" w:styleId="D601C78BE7A14165A6D2BF376374176C">
    <w:name w:val="D601C78BE7A14165A6D2BF376374176C"/>
  </w:style>
  <w:style w:type="paragraph" w:customStyle="1" w:styleId="F185D4BD6CF74FFEA8AFD3A8642433C9">
    <w:name w:val="F185D4BD6CF74FFEA8AFD3A8642433C9"/>
  </w:style>
  <w:style w:type="paragraph" w:customStyle="1" w:styleId="CE02EBE9EF2C4CBF87EB5E2E50D6EA7F">
    <w:name w:val="CE02EBE9EF2C4CBF87EB5E2E50D6EA7F"/>
  </w:style>
  <w:style w:type="paragraph" w:customStyle="1" w:styleId="AB6E71181D6C4693A5B72E9C323024A1">
    <w:name w:val="AB6E71181D6C4693A5B72E9C323024A1"/>
  </w:style>
  <w:style w:type="paragraph" w:customStyle="1" w:styleId="D83A56F885EB4997B5AF87EB76EBB966">
    <w:name w:val="D83A56F885EB4997B5AF87EB76EBB966"/>
  </w:style>
  <w:style w:type="paragraph" w:customStyle="1" w:styleId="16A50E9CC65E496689C35A6ED69629F0">
    <w:name w:val="16A50E9CC65E496689C35A6ED69629F0"/>
  </w:style>
  <w:style w:type="paragraph" w:customStyle="1" w:styleId="541B480940024CCFABAE0823AA86D525">
    <w:name w:val="541B480940024CCFABAE0823AA86D525"/>
  </w:style>
  <w:style w:type="paragraph" w:customStyle="1" w:styleId="5BAB8E846EC046058F470EEA42E66E8F">
    <w:name w:val="5BAB8E846EC046058F470EEA42E66E8F"/>
  </w:style>
  <w:style w:type="paragraph" w:customStyle="1" w:styleId="621F9D7A55DE467F8CC15BE243DAC7CB">
    <w:name w:val="621F9D7A55DE467F8CC15BE243DAC7CB"/>
  </w:style>
  <w:style w:type="paragraph" w:customStyle="1" w:styleId="5790EC9649AD44B5B383533BBE3C1540">
    <w:name w:val="5790EC9649AD44B5B383533BBE3C1540"/>
  </w:style>
  <w:style w:type="paragraph" w:customStyle="1" w:styleId="89AAD3A788D14360A786E55DB454AD05">
    <w:name w:val="89AAD3A788D14360A786E55DB454A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13E5F-2F55-42B1-BA6C-C7477D27DC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C4B79B-EFCE-46D7-AE28-48069E53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2008EventSchedulePlanner.dotx</Template>
  <TotalTime>22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2008 event schedule planner</vt:lpstr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event schedule planner</dc:title>
  <dc:creator>Ngoumnaï Gauss</dc:creator>
  <cp:lastModifiedBy>Ngoumnaï Gauss</cp:lastModifiedBy>
  <cp:revision>1</cp:revision>
  <cp:lastPrinted>2007-09-27T20:27:00Z</cp:lastPrinted>
  <dcterms:created xsi:type="dcterms:W3CDTF">2013-03-08T07:37:00Z</dcterms:created>
  <dcterms:modified xsi:type="dcterms:W3CDTF">2013-03-08T08:00:00Z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TC102345599990</vt:lpwstr>
  </property>
</Properties>
</file>